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3ECFF" w14:textId="317A4FED" w:rsidR="00F41BEE" w:rsidRDefault="004600CF" w:rsidP="009F2912">
      <w:pPr>
        <w:pStyle w:val="Title"/>
      </w:pPr>
      <w:r>
        <w:fldChar w:fldCharType="begin"/>
      </w:r>
      <w:r>
        <w:instrText>HYPERLINK "https://bit.ly/haryish_e"</w:instrText>
      </w:r>
      <w:r>
        <w:fldChar w:fldCharType="separate"/>
      </w:r>
      <w:r w:rsidRPr="006141BB">
        <w:rPr>
          <w:rStyle w:val="Hyperlink"/>
        </w:rPr>
        <w:t>Haryish Elangumaran</w:t>
      </w:r>
      <w:r>
        <w:fldChar w:fldCharType="end"/>
      </w:r>
    </w:p>
    <w:p w14:paraId="2E77A13E" w14:textId="40438E0E" w:rsidR="00F41BEE" w:rsidRDefault="004600CF" w:rsidP="009E3475">
      <w:pPr>
        <w:pStyle w:val="Subtitle"/>
      </w:pPr>
      <w:r>
        <w:t>QA TEst Engineer (Functional)</w:t>
      </w:r>
      <w:r w:rsidR="00F41BEE">
        <w:t xml:space="preserve"> </w:t>
      </w:r>
    </w:p>
    <w:p w14:paraId="02AEA1F5" w14:textId="22809D82" w:rsidR="009543D4" w:rsidRDefault="00C75CA4" w:rsidP="00CC1C1C">
      <w:pPr>
        <w:pStyle w:val="Heading1"/>
        <w:rPr>
          <w:sz w:val="20"/>
          <w:szCs w:val="20"/>
        </w:rPr>
      </w:pPr>
      <w:r w:rsidRPr="00C91FFD">
        <w:rPr>
          <w:sz w:val="20"/>
          <w:szCs w:val="20"/>
        </w:rPr>
        <w:t xml:space="preserve">98/22, </w:t>
      </w:r>
      <w:proofErr w:type="spellStart"/>
      <w:r w:rsidRPr="00C91FFD">
        <w:rPr>
          <w:sz w:val="20"/>
          <w:szCs w:val="20"/>
        </w:rPr>
        <w:t>Thandavarayan</w:t>
      </w:r>
      <w:proofErr w:type="spellEnd"/>
      <w:r w:rsidRPr="00C91FFD">
        <w:rPr>
          <w:sz w:val="20"/>
          <w:szCs w:val="20"/>
        </w:rPr>
        <w:t xml:space="preserve"> Street, Old </w:t>
      </w:r>
      <w:proofErr w:type="spellStart"/>
      <w:r w:rsidRPr="00C91FFD">
        <w:rPr>
          <w:sz w:val="20"/>
          <w:szCs w:val="20"/>
        </w:rPr>
        <w:t>Washermanpet</w:t>
      </w:r>
      <w:proofErr w:type="spellEnd"/>
      <w:r w:rsidRPr="00C91FFD">
        <w:rPr>
          <w:sz w:val="20"/>
          <w:szCs w:val="20"/>
        </w:rPr>
        <w:t>, Chennai-</w:t>
      </w:r>
      <w:r w:rsidR="00247BD2">
        <w:rPr>
          <w:sz w:val="20"/>
          <w:szCs w:val="20"/>
        </w:rPr>
        <w:t>600021</w:t>
      </w:r>
      <w:r w:rsidR="00F41BEE" w:rsidRPr="00C91FFD">
        <w:rPr>
          <w:sz w:val="20"/>
          <w:szCs w:val="20"/>
        </w:rPr>
        <w:t xml:space="preserve"> </w:t>
      </w:r>
    </w:p>
    <w:p w14:paraId="5726792F" w14:textId="0087E563" w:rsidR="009543D4" w:rsidRPr="009543D4" w:rsidRDefault="004600CF" w:rsidP="00CC1C1C">
      <w:pPr>
        <w:pStyle w:val="Heading1"/>
        <w:spacing w:before="0"/>
        <w:rPr>
          <w:sz w:val="20"/>
          <w:szCs w:val="20"/>
        </w:rPr>
      </w:pPr>
      <w:r w:rsidRPr="00C91FFD">
        <w:rPr>
          <w:sz w:val="20"/>
          <w:szCs w:val="20"/>
        </w:rPr>
        <w:t>+91 7358512884</w:t>
      </w:r>
      <w:r w:rsidR="00F41BEE" w:rsidRPr="00C91FFD">
        <w:rPr>
          <w:sz w:val="20"/>
          <w:szCs w:val="20"/>
        </w:rPr>
        <w:t xml:space="preserve"> | </w:t>
      </w:r>
      <w:r w:rsidRPr="00C91FFD">
        <w:rPr>
          <w:sz w:val="20"/>
          <w:szCs w:val="20"/>
        </w:rPr>
        <w:t>haryishkumaran16@gmail.com</w:t>
      </w:r>
      <w:r w:rsidR="00F41BEE" w:rsidRPr="00C91FFD">
        <w:rPr>
          <w:sz w:val="20"/>
          <w:szCs w:val="20"/>
        </w:rPr>
        <w:t xml:space="preserve"> </w:t>
      </w:r>
      <w:r w:rsidR="007E58FC">
        <w:rPr>
          <w:sz w:val="20"/>
          <w:szCs w:val="20"/>
        </w:rPr>
        <w:t xml:space="preserve">| </w:t>
      </w:r>
      <w:hyperlink r:id="rId11" w:history="1">
        <w:r w:rsidR="007E58FC" w:rsidRPr="00BC0925">
          <w:rPr>
            <w:rStyle w:val="Hyperlink"/>
            <w:sz w:val="20"/>
            <w:szCs w:val="20"/>
          </w:rPr>
          <w:t>https://github.com/Haryish</w:t>
        </w:r>
      </w:hyperlink>
      <w:r w:rsidR="007E58FC">
        <w:rPr>
          <w:sz w:val="20"/>
          <w:szCs w:val="20"/>
        </w:rPr>
        <w:t xml:space="preserve"> </w:t>
      </w:r>
    </w:p>
    <w:p w14:paraId="4D92E4D2" w14:textId="14CFD246" w:rsidR="00003455" w:rsidRPr="008258AB" w:rsidRDefault="004600CF" w:rsidP="008258AB">
      <w:pPr>
        <w:pStyle w:val="Heading1"/>
        <w:pBdr>
          <w:bottom w:val="single" w:sz="6" w:space="1" w:color="auto"/>
        </w:pBdr>
      </w:pPr>
      <w:r>
        <w:t>Summary</w:t>
      </w:r>
    </w:p>
    <w:p w14:paraId="3A288196" w14:textId="720370AA" w:rsidR="002F3524" w:rsidRPr="002F3524" w:rsidRDefault="002F3524" w:rsidP="00CC1C1C">
      <w:pPr>
        <w:spacing w:line="276" w:lineRule="auto"/>
        <w:jc w:val="both"/>
      </w:pPr>
      <w:r w:rsidRPr="002F3524">
        <w:rPr>
          <w:b/>
          <w:bCs/>
        </w:rPr>
        <w:t xml:space="preserve">Test Engineer with </w:t>
      </w:r>
      <w:r w:rsidR="00CC1C1C">
        <w:rPr>
          <w:b/>
          <w:bCs/>
        </w:rPr>
        <w:t>4</w:t>
      </w:r>
      <w:r w:rsidRPr="002F3524">
        <w:rPr>
          <w:b/>
          <w:bCs/>
        </w:rPr>
        <w:t xml:space="preserve"> years of experience</w:t>
      </w:r>
      <w:r w:rsidRPr="002F3524">
        <w:t xml:space="preserve"> in manual and automation testing across web and API </w:t>
      </w:r>
      <w:r w:rsidR="00EA204C">
        <w:t>software systems</w:t>
      </w:r>
      <w:r w:rsidRPr="002F3524">
        <w:t xml:space="preserve">, currently working at Cognizant Technology Solutions. Skilled in </w:t>
      </w:r>
      <w:r w:rsidRPr="002F3524">
        <w:rPr>
          <w:b/>
          <w:bCs/>
        </w:rPr>
        <w:t>functional testing</w:t>
      </w:r>
      <w:r w:rsidRPr="002F3524">
        <w:t xml:space="preserve"> within UAT environments using tools like </w:t>
      </w:r>
      <w:r w:rsidRPr="002F3524">
        <w:rPr>
          <w:b/>
          <w:bCs/>
        </w:rPr>
        <w:t>Selenium WebDriver with Java, Cypress, and Postman</w:t>
      </w:r>
      <w:r w:rsidRPr="002F3524">
        <w:t xml:space="preserve">. Proficient in automation using </w:t>
      </w:r>
      <w:r w:rsidRPr="002F3524">
        <w:rPr>
          <w:b/>
          <w:bCs/>
        </w:rPr>
        <w:t xml:space="preserve">Python with Selenium, </w:t>
      </w:r>
      <w:proofErr w:type="spellStart"/>
      <w:r w:rsidRPr="002F3524">
        <w:rPr>
          <w:b/>
          <w:bCs/>
        </w:rPr>
        <w:t>PyTest</w:t>
      </w:r>
      <w:proofErr w:type="spellEnd"/>
      <w:r w:rsidRPr="002F3524">
        <w:rPr>
          <w:b/>
          <w:bCs/>
        </w:rPr>
        <w:t>, and Robot Frameworks</w:t>
      </w:r>
      <w:r w:rsidRPr="002F3524">
        <w:t xml:space="preserve">, with exposure to </w:t>
      </w:r>
      <w:r w:rsidRPr="002F3524">
        <w:rPr>
          <w:b/>
          <w:bCs/>
        </w:rPr>
        <w:t>CI/CD tools such as Jenkins and GitHub Actions</w:t>
      </w:r>
      <w:r w:rsidRPr="002F3524">
        <w:t xml:space="preserve">. Experienced in executing </w:t>
      </w:r>
      <w:r w:rsidRPr="002F3524">
        <w:rPr>
          <w:b/>
          <w:bCs/>
        </w:rPr>
        <w:t>Exploratory, Smoke, Sanity, Regression, and End-to-End testing</w:t>
      </w:r>
      <w:r w:rsidRPr="002F3524">
        <w:t xml:space="preserve"> across UI, backend (App Insights, Event Calls), and REST APIs following </w:t>
      </w:r>
      <w:r w:rsidRPr="002F3524">
        <w:rPr>
          <w:b/>
          <w:bCs/>
        </w:rPr>
        <w:t>STLC and Agile</w:t>
      </w:r>
      <w:r w:rsidRPr="002F3524">
        <w:t xml:space="preserve"> methodologies. Strong background in test design, traceability, defect tracking, and hands-on with </w:t>
      </w:r>
      <w:r w:rsidRPr="002F3524">
        <w:rPr>
          <w:b/>
          <w:bCs/>
        </w:rPr>
        <w:t xml:space="preserve">Jira, </w:t>
      </w:r>
      <w:proofErr w:type="spellStart"/>
      <w:r w:rsidRPr="002F3524">
        <w:rPr>
          <w:b/>
          <w:bCs/>
        </w:rPr>
        <w:t>Dremio</w:t>
      </w:r>
      <w:proofErr w:type="spellEnd"/>
      <w:r w:rsidRPr="002F3524">
        <w:rPr>
          <w:b/>
          <w:bCs/>
        </w:rPr>
        <w:t xml:space="preserve">, Snowflake, Perfecto, </w:t>
      </w:r>
      <w:proofErr w:type="spellStart"/>
      <w:r w:rsidRPr="002F3524">
        <w:rPr>
          <w:b/>
          <w:bCs/>
        </w:rPr>
        <w:t>BrowserStack</w:t>
      </w:r>
      <w:proofErr w:type="spellEnd"/>
      <w:r w:rsidRPr="002F3524">
        <w:t xml:space="preserve">, and </w:t>
      </w:r>
      <w:proofErr w:type="spellStart"/>
      <w:r w:rsidRPr="002F3524">
        <w:rPr>
          <w:b/>
          <w:bCs/>
        </w:rPr>
        <w:t>VisionPlus</w:t>
      </w:r>
      <w:proofErr w:type="spellEnd"/>
      <w:r w:rsidRPr="002F3524">
        <w:rPr>
          <w:b/>
          <w:bCs/>
        </w:rPr>
        <w:t xml:space="preserve"> Testing via </w:t>
      </w:r>
      <w:proofErr w:type="spellStart"/>
      <w:r w:rsidRPr="002F3524">
        <w:rPr>
          <w:b/>
          <w:bCs/>
        </w:rPr>
        <w:t>Bluezone</w:t>
      </w:r>
      <w:proofErr w:type="spellEnd"/>
      <w:r w:rsidRPr="002F3524">
        <w:rPr>
          <w:b/>
          <w:bCs/>
        </w:rPr>
        <w:t xml:space="preserve"> Mainframe and Azure CLI</w:t>
      </w:r>
      <w:r w:rsidRPr="002F3524">
        <w:t>.</w:t>
      </w:r>
    </w:p>
    <w:p w14:paraId="3BF97AEC" w14:textId="6D6D01B3" w:rsidR="2A0E3E75" w:rsidRDefault="00000000" w:rsidP="002F3524">
      <w:pPr>
        <w:pBdr>
          <w:bottom w:val="single" w:sz="6" w:space="1" w:color="auto"/>
        </w:pBdr>
      </w:pPr>
      <w:sdt>
        <w:sdtPr>
          <w:id w:val="1494989950"/>
          <w:placeholder>
            <w:docPart w:val="B04C83E78D274AD681210D3E8328B72F"/>
          </w:placeholder>
          <w:temporary/>
          <w:showingPlcHdr/>
          <w15:appearance w15:val="hidden"/>
        </w:sdtPr>
        <w:sdtContent>
          <w:r w:rsidR="00F41BEE" w:rsidRPr="002F3524">
            <w:rPr>
              <w:rFonts w:asciiTheme="majorHAnsi" w:eastAsiaTheme="majorEastAsia" w:hAnsiTheme="majorHAnsi" w:cs="Times New Roman (Headings CS)"/>
              <w:b/>
              <w:spacing w:val="-10"/>
              <w:sz w:val="24"/>
              <w:szCs w:val="32"/>
            </w:rPr>
            <w:t>Experience</w:t>
          </w:r>
        </w:sdtContent>
      </w:sdt>
    </w:p>
    <w:p w14:paraId="3DB456C8" w14:textId="4AB93BFF" w:rsidR="00D31FFC" w:rsidRDefault="00AE2B5A" w:rsidP="00D31FFC">
      <w:pPr>
        <w:pStyle w:val="Heading2"/>
      </w:pPr>
      <w:r>
        <w:t xml:space="preserve">Cognizant | </w:t>
      </w:r>
      <w:r w:rsidR="00164A28">
        <w:t xml:space="preserve">Programmer Analyst </w:t>
      </w:r>
      <w:r w:rsidR="006626C0">
        <w:t>–</w:t>
      </w:r>
      <w:r w:rsidR="00164A28">
        <w:t xml:space="preserve"> QEA</w:t>
      </w:r>
      <w:r>
        <w:tab/>
      </w:r>
      <w:r w:rsidR="6E79B465">
        <w:t xml:space="preserve">Oct </w:t>
      </w:r>
      <w:r w:rsidR="0088292B">
        <w:t>2021</w:t>
      </w:r>
      <w:r w:rsidR="00164A28">
        <w:t>-Present</w:t>
      </w:r>
    </w:p>
    <w:p w14:paraId="43162F1A" w14:textId="637DF03C" w:rsidR="00CD31D9" w:rsidRPr="00CD31D9" w:rsidRDefault="00CD31D9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Current Project Domain: </w:t>
      </w:r>
      <w:r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>Banking and Financial Services</w:t>
      </w:r>
    </w:p>
    <w:p w14:paraId="515AB827" w14:textId="4C04C6A1" w:rsidR="002377F6" w:rsidRPr="002377F6" w:rsidRDefault="002377F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 xml:space="preserve">Defect Identification and </w:t>
      </w:r>
      <w:r w:rsidR="00AB2840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>tracking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: </w:t>
      </w:r>
      <w:r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>Utilized various testing techniques to identify defects and maintained test cases in Jira (X-Ray).</w:t>
      </w:r>
    </w:p>
    <w:p w14:paraId="22AB5071" w14:textId="5D285438" w:rsidR="001F1023" w:rsidRPr="001F1023" w:rsidRDefault="002377F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>Automation Testing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: </w:t>
      </w:r>
      <w:r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 xml:space="preserve">Practiced automation testing using 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Selenium (</w:t>
      </w:r>
      <w:r w:rsidR="0009779B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Java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)</w:t>
      </w:r>
      <w:r w:rsidR="00AB2840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, Cypress(JS) 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, </w:t>
      </w:r>
      <w:r w:rsidR="008719CA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TestNG</w:t>
      </w:r>
      <w:r w:rsidR="00E93350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, POM, Data Driven testing</w:t>
      </w:r>
      <w:r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.</w:t>
      </w:r>
      <w:r w:rsidR="008719CA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 (relevantly </w:t>
      </w:r>
      <w:r w:rsidR="00E93350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2</w:t>
      </w:r>
      <w:r w:rsidR="008719CA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 years)</w:t>
      </w:r>
    </w:p>
    <w:p w14:paraId="6ABE1351" w14:textId="6F33C254" w:rsidR="007A56C2" w:rsidRDefault="007323C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02812" wp14:editId="04728A90">
                <wp:simplePos x="0" y="0"/>
                <wp:positionH relativeFrom="column">
                  <wp:posOffset>3503295</wp:posOffset>
                </wp:positionH>
                <wp:positionV relativeFrom="paragraph">
                  <wp:posOffset>29845</wp:posOffset>
                </wp:positionV>
                <wp:extent cx="2665730" cy="4457700"/>
                <wp:effectExtent l="0" t="0" r="20320" b="19050"/>
                <wp:wrapSquare wrapText="bothSides"/>
                <wp:docPr id="8454498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730" cy="445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95FA2" w14:textId="59E7B034" w:rsidR="00E93350" w:rsidRPr="00E93350" w:rsidRDefault="00E9335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E93350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Skill Sets:</w:t>
                            </w:r>
                          </w:p>
                          <w:p w14:paraId="00C894EF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Execution Types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: Manual Testing, Automated Testing, Functional Testing </w:t>
                            </w:r>
                          </w:p>
                          <w:p w14:paraId="4E21C2DF" w14:textId="4077E83C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Software Engineering Model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>: STLC (Software Testing Life Cycle),</w:t>
                            </w:r>
                            <w:r w:rsidR="00EA204C">
                              <w:rPr>
                                <w:sz w:val="18"/>
                                <w:szCs w:val="20"/>
                              </w:rPr>
                              <w:t xml:space="preserve"> Waterfall,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Agile Methodologies </w:t>
                            </w:r>
                          </w:p>
                          <w:p w14:paraId="59C2EA81" w14:textId="740B37BE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Tools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: Selenium WebDriver, Postman (REST API), Perfecto and Browser stack </w:t>
                            </w:r>
                          </w:p>
                          <w:p w14:paraId="37A946BB" w14:textId="77777777" w:rsidR="00EA204C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ALM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: Jira </w:t>
                            </w:r>
                          </w:p>
                          <w:p w14:paraId="37665C2F" w14:textId="22C9ED82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A204C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Version Control: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Git/GitHub </w:t>
                            </w:r>
                          </w:p>
                          <w:p w14:paraId="1C12E118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SQL and platform: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MySQL,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Dremio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, Snowflake DB </w:t>
                            </w:r>
                          </w:p>
                          <w:p w14:paraId="376AFB7D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Programming Languages: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Java, Python, JavaScript </w:t>
                            </w:r>
                          </w:p>
                          <w:p w14:paraId="6899E151" w14:textId="61F6A0A4" w:rsid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Frameworks: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Cypress, </w:t>
                            </w:r>
                            <w:r w:rsidR="007323C6">
                              <w:rPr>
                                <w:sz w:val="18"/>
                                <w:szCs w:val="20"/>
                              </w:rPr>
                              <w:t xml:space="preserve">TestNG,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PyTest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>, Robot</w:t>
                            </w:r>
                          </w:p>
                          <w:p w14:paraId="28FFB467" w14:textId="1A4F4B85" w:rsidR="007323C6" w:rsidRPr="00E93350" w:rsidRDefault="007323C6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Framework Approaches: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Data Driven, </w:t>
                            </w: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 xml:space="preserve"> Driven Test</w:t>
                            </w:r>
                          </w:p>
                          <w:p w14:paraId="475669F5" w14:textId="5A02A676" w:rsidR="00E93350" w:rsidRPr="00E93350" w:rsidRDefault="00F7474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CI/CD</w:t>
                            </w:r>
                            <w:r w:rsidR="00E93350"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:</w:t>
                            </w:r>
                            <w:r w:rsidR="00E93350" w:rsidRPr="00E93350">
                              <w:rPr>
                                <w:sz w:val="18"/>
                                <w:szCs w:val="20"/>
                              </w:rPr>
                              <w:t xml:space="preserve"> Jenkins, </w:t>
                            </w:r>
                            <w:proofErr w:type="spellStart"/>
                            <w:r w:rsidR="00E93350" w:rsidRPr="00E93350">
                              <w:rPr>
                                <w:sz w:val="18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hub</w:t>
                            </w:r>
                            <w:proofErr w:type="spellEnd"/>
                            <w:r w:rsidR="00E93350" w:rsidRPr="00E93350">
                              <w:rPr>
                                <w:sz w:val="18"/>
                                <w:szCs w:val="20"/>
                              </w:rPr>
                              <w:t xml:space="preserve"> Actions </w:t>
                            </w:r>
                          </w:p>
                          <w:p w14:paraId="7B87812C" w14:textId="77777777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Documentation and maintenance: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MS Office (Word, Excel,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Powerpoint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) </w:t>
                            </w:r>
                          </w:p>
                          <w:p w14:paraId="6416ABD0" w14:textId="3811ED50" w:rsidR="00E93350" w:rsidRPr="00E93350" w:rsidRDefault="00E93350" w:rsidP="00EA204C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line="276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E93350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Testing Types: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93350">
                              <w:rPr>
                                <w:sz w:val="18"/>
                                <w:szCs w:val="20"/>
                              </w:rPr>
                              <w:t>Adhoc</w:t>
                            </w:r>
                            <w:proofErr w:type="spellEnd"/>
                            <w:r w:rsidRPr="00E93350">
                              <w:rPr>
                                <w:sz w:val="18"/>
                                <w:szCs w:val="20"/>
                              </w:rPr>
                              <w:t>, Exploratory (APIs), Smoke, Sanity, User Acceptance (Alpha)</w:t>
                            </w:r>
                            <w:r w:rsidR="00EA204C">
                              <w:rPr>
                                <w:sz w:val="18"/>
                                <w:szCs w:val="20"/>
                              </w:rPr>
                              <w:t>, End-to-End</w:t>
                            </w:r>
                            <w:r w:rsidRPr="00E93350">
                              <w:rPr>
                                <w:sz w:val="18"/>
                                <w:szCs w:val="20"/>
                              </w:rPr>
                              <w:t>, Regression</w:t>
                            </w:r>
                          </w:p>
                          <w:p w14:paraId="63E22FDC" w14:textId="77777777" w:rsidR="00E93350" w:rsidRPr="00E93350" w:rsidRDefault="00E93350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028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85pt;margin-top:2.35pt;width:209.9pt;height:3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1NNwIAAH0EAAAOAAAAZHJzL2Uyb0RvYy54bWysVEtv2zAMvg/YfxB0X+ykeXR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" fillcolor="white [3201]" strokeweight=".5pt">
                <v:textbox>
                  <w:txbxContent>
                    <w:p w14:paraId="1AE95FA2" w14:textId="59E7B034" w:rsidR="00E93350" w:rsidRPr="00E93350" w:rsidRDefault="00E93350">
                      <w:pPr>
                        <w:pBdr>
                          <w:bottom w:val="single" w:sz="6" w:space="1" w:color="auto"/>
                        </w:pBdr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E93350">
                        <w:rPr>
                          <w:rFonts w:ascii="Arial Black" w:hAnsi="Arial Black"/>
                          <w:b/>
                          <w:bCs/>
                        </w:rPr>
                        <w:t>Skill Sets:</w:t>
                      </w:r>
                    </w:p>
                    <w:p w14:paraId="00C894EF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Execution Types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: Manual Testing, Automated Testing, Functional Testing </w:t>
                      </w:r>
                    </w:p>
                    <w:p w14:paraId="4E21C2DF" w14:textId="4077E83C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Software Engineering Model</w:t>
                      </w:r>
                      <w:r w:rsidRPr="00E93350">
                        <w:rPr>
                          <w:sz w:val="18"/>
                          <w:szCs w:val="20"/>
                        </w:rPr>
                        <w:t>: STLC (Software Testing Life Cycle),</w:t>
                      </w:r>
                      <w:r w:rsidR="00EA204C">
                        <w:rPr>
                          <w:sz w:val="18"/>
                          <w:szCs w:val="20"/>
                        </w:rPr>
                        <w:t xml:space="preserve"> Waterfall,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Agile Methodologies </w:t>
                      </w:r>
                    </w:p>
                    <w:p w14:paraId="59C2EA81" w14:textId="740B37BE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Tools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: Selenium WebDriver, Postman (REST API), Perfecto and Browser stack </w:t>
                      </w:r>
                    </w:p>
                    <w:p w14:paraId="37A946BB" w14:textId="77777777" w:rsidR="00EA204C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ALM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: Jira </w:t>
                      </w:r>
                    </w:p>
                    <w:p w14:paraId="37665C2F" w14:textId="22C9ED82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A204C">
                        <w:rPr>
                          <w:b/>
                          <w:bCs/>
                          <w:sz w:val="18"/>
                          <w:szCs w:val="20"/>
                        </w:rPr>
                        <w:t>Version Control: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Git/GitHub </w:t>
                      </w:r>
                    </w:p>
                    <w:p w14:paraId="1C12E118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SQL and platform: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MySQL,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Dremio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 xml:space="preserve">, Snowflake DB </w:t>
                      </w:r>
                    </w:p>
                    <w:p w14:paraId="376AFB7D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Programming Languages: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Java, Python, JavaScript </w:t>
                      </w:r>
                    </w:p>
                    <w:p w14:paraId="6899E151" w14:textId="61F6A0A4" w:rsid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Frameworks: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Cypress, </w:t>
                      </w:r>
                      <w:r w:rsidR="007323C6">
                        <w:rPr>
                          <w:sz w:val="18"/>
                          <w:szCs w:val="20"/>
                        </w:rPr>
                        <w:t xml:space="preserve">TestNG,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PyTest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>, Robot</w:t>
                      </w:r>
                    </w:p>
                    <w:p w14:paraId="28FFB467" w14:textId="1A4F4B85" w:rsidR="007323C6" w:rsidRPr="00E93350" w:rsidRDefault="007323C6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 xml:space="preserve">Framework Approaches: </w:t>
                      </w:r>
                      <w:r>
                        <w:rPr>
                          <w:sz w:val="18"/>
                          <w:szCs w:val="20"/>
                        </w:rPr>
                        <w:t xml:space="preserve">Data Driven, </w:t>
                      </w:r>
                      <w:proofErr w:type="spellStart"/>
                      <w:r>
                        <w:rPr>
                          <w:sz w:val="18"/>
                          <w:szCs w:val="20"/>
                        </w:rPr>
                        <w:t>Behaviour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 xml:space="preserve"> Driven Test</w:t>
                      </w:r>
                    </w:p>
                    <w:p w14:paraId="475669F5" w14:textId="5A02A676" w:rsidR="00E93350" w:rsidRPr="00E93350" w:rsidRDefault="00F7474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0"/>
                        </w:rPr>
                        <w:t>CI/CD</w:t>
                      </w:r>
                      <w:r w:rsidR="00E93350" w:rsidRPr="00E93350">
                        <w:rPr>
                          <w:b/>
                          <w:bCs/>
                          <w:sz w:val="18"/>
                          <w:szCs w:val="20"/>
                        </w:rPr>
                        <w:t>:</w:t>
                      </w:r>
                      <w:r w:rsidR="00E93350" w:rsidRPr="00E93350">
                        <w:rPr>
                          <w:sz w:val="18"/>
                          <w:szCs w:val="20"/>
                        </w:rPr>
                        <w:t xml:space="preserve"> Jenkins, </w:t>
                      </w:r>
                      <w:proofErr w:type="spellStart"/>
                      <w:r w:rsidR="00E93350" w:rsidRPr="00E93350">
                        <w:rPr>
                          <w:sz w:val="18"/>
                          <w:szCs w:val="20"/>
                        </w:rPr>
                        <w:t>Git</w:t>
                      </w:r>
                      <w:r>
                        <w:rPr>
                          <w:sz w:val="18"/>
                          <w:szCs w:val="20"/>
                        </w:rPr>
                        <w:t>hub</w:t>
                      </w:r>
                      <w:proofErr w:type="spellEnd"/>
                      <w:r w:rsidR="00E93350" w:rsidRPr="00E93350">
                        <w:rPr>
                          <w:sz w:val="18"/>
                          <w:szCs w:val="20"/>
                        </w:rPr>
                        <w:t xml:space="preserve"> Actions </w:t>
                      </w:r>
                    </w:p>
                    <w:p w14:paraId="7B87812C" w14:textId="77777777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Documentation and maintenance: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MS Office (Word, Excel,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Powerpoint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 xml:space="preserve">) </w:t>
                      </w:r>
                    </w:p>
                    <w:p w14:paraId="6416ABD0" w14:textId="3811ED50" w:rsidR="00E93350" w:rsidRPr="00E93350" w:rsidRDefault="00E93350" w:rsidP="00EA204C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line="276" w:lineRule="auto"/>
                        <w:rPr>
                          <w:sz w:val="18"/>
                          <w:szCs w:val="20"/>
                        </w:rPr>
                      </w:pPr>
                      <w:r w:rsidRPr="00E93350">
                        <w:rPr>
                          <w:b/>
                          <w:bCs/>
                          <w:sz w:val="18"/>
                          <w:szCs w:val="20"/>
                        </w:rPr>
                        <w:t>Testing Types:</w:t>
                      </w:r>
                      <w:r w:rsidRPr="00E93350">
                        <w:rPr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E93350">
                        <w:rPr>
                          <w:sz w:val="18"/>
                          <w:szCs w:val="20"/>
                        </w:rPr>
                        <w:t>Adhoc</w:t>
                      </w:r>
                      <w:proofErr w:type="spellEnd"/>
                      <w:r w:rsidRPr="00E93350">
                        <w:rPr>
                          <w:sz w:val="18"/>
                          <w:szCs w:val="20"/>
                        </w:rPr>
                        <w:t>, Exploratory (APIs), Smoke, Sanity, User Acceptance (Alpha)</w:t>
                      </w:r>
                      <w:r w:rsidR="00EA204C">
                        <w:rPr>
                          <w:sz w:val="18"/>
                          <w:szCs w:val="20"/>
                        </w:rPr>
                        <w:t>, End-to-End</w:t>
                      </w:r>
                      <w:r w:rsidRPr="00E93350">
                        <w:rPr>
                          <w:sz w:val="18"/>
                          <w:szCs w:val="20"/>
                        </w:rPr>
                        <w:t>, Regression</w:t>
                      </w:r>
                    </w:p>
                    <w:p w14:paraId="63E22FDC" w14:textId="77777777" w:rsidR="00E93350" w:rsidRPr="00E93350" w:rsidRDefault="00E93350">
                      <w:pPr>
                        <w:rPr>
                          <w:sz w:val="12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77F6"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 xml:space="preserve">Test </w:t>
      </w:r>
      <w:r w:rsid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 xml:space="preserve">Design and </w:t>
      </w:r>
      <w:r w:rsidR="002377F6" w:rsidRPr="002377F6">
        <w:rPr>
          <w:rFonts w:eastAsiaTheme="majorEastAsia" w:cs="Times New Roman (Headings CS)"/>
          <w:b/>
          <w:bCs/>
          <w:color w:val="191919" w:themeColor="background2" w:themeShade="1A"/>
          <w:szCs w:val="26"/>
          <w:lang w:val="en-IN"/>
        </w:rPr>
        <w:t>Development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: </w:t>
      </w:r>
      <w:r w:rsidR="002377F6"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 xml:space="preserve">Developed comprehensive end-to-end testing procedures, created detailed </w:t>
      </w:r>
      <w:r w:rsidR="008150DC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test plan, 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test scenarios, </w:t>
      </w:r>
      <w:r w:rsid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test 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cases,</w:t>
      </w:r>
      <w:r w:rsidR="002377F6" w:rsidRPr="002377F6"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  <w:t xml:space="preserve"> and </w:t>
      </w:r>
      <w:r w:rsidR="002377F6" w:rsidRP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>requirement traceability reports (RTM).</w:t>
      </w:r>
      <w:r w:rsidR="002377F6"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  <w:t xml:space="preserve"> </w:t>
      </w:r>
    </w:p>
    <w:p w14:paraId="05F9BA02" w14:textId="1A80E30D" w:rsidR="00B53FC6" w:rsidRPr="00B53FC6" w:rsidRDefault="00B53FC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Cs/>
          <w:color w:val="191919" w:themeColor="background2" w:themeShade="1A"/>
          <w:szCs w:val="26"/>
          <w:lang w:val="en-IN"/>
        </w:rPr>
      </w:pP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Manual Testing: </w:t>
      </w:r>
      <w:r w:rsidRPr="00B53FC6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Executed manual testing for credit card functionalities to ensure they met client requirements. </w:t>
      </w:r>
    </w:p>
    <w:p w14:paraId="47F94A14" w14:textId="42D841D1" w:rsidR="00E93350" w:rsidRPr="00E93350" w:rsidRDefault="00B53FC6" w:rsidP="00CC1C1C">
      <w:pPr>
        <w:numPr>
          <w:ilvl w:val="0"/>
          <w:numId w:val="35"/>
        </w:numPr>
        <w:spacing w:after="0" w:line="276" w:lineRule="auto"/>
        <w:jc w:val="both"/>
        <w:rPr>
          <w:rFonts w:eastAsiaTheme="majorEastAsia" w:cs="Times New Roman (Headings CS)"/>
          <w:b/>
          <w:color w:val="191919" w:themeColor="background2" w:themeShade="1A"/>
          <w:szCs w:val="26"/>
          <w:lang w:val="en-IN"/>
        </w:rPr>
      </w:pP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Training and Project Accomplishments: </w:t>
      </w:r>
      <w:r w:rsidRPr="00B53FC6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Acquired foundational knowledge in functional and automation testing with </w:t>
      </w: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>Selenium</w:t>
      </w:r>
      <w:r w:rsidR="00AB2840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 (</w:t>
      </w: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>Java</w:t>
      </w:r>
      <w:r w:rsidR="00AB2840">
        <w:rPr>
          <w:rFonts w:eastAsiaTheme="majorEastAsia" w:cs="Times New Roman (Headings CS)"/>
          <w:b/>
          <w:color w:val="191919" w:themeColor="background2" w:themeShade="1A"/>
          <w:szCs w:val="26"/>
        </w:rPr>
        <w:t>)</w:t>
      </w:r>
      <w:r w:rsidRPr="00B53FC6">
        <w:rPr>
          <w:rFonts w:eastAsiaTheme="majorEastAsia" w:cs="Times New Roman (Headings CS)"/>
          <w:b/>
          <w:color w:val="191919" w:themeColor="background2" w:themeShade="1A"/>
          <w:szCs w:val="26"/>
        </w:rPr>
        <w:t>, Cucumber, TestNG, Jenkins and Git</w:t>
      </w:r>
      <w:r w:rsidRPr="00B53FC6">
        <w:rPr>
          <w:rFonts w:eastAsiaTheme="majorEastAsia" w:cs="Times New Roman (Headings CS)"/>
          <w:bCs/>
          <w:color w:val="191919" w:themeColor="background2" w:themeShade="1A"/>
          <w:szCs w:val="26"/>
        </w:rPr>
        <w:t>.</w:t>
      </w:r>
      <w:r w:rsidR="00E93350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 </w:t>
      </w:r>
    </w:p>
    <w:bookmarkStart w:id="0" w:name="_Hlk203254709"/>
    <w:p w14:paraId="2B5BCCA4" w14:textId="7E950905" w:rsidR="00F41BEE" w:rsidRDefault="00000000" w:rsidP="006E0605">
      <w:pPr>
        <w:pStyle w:val="Heading1"/>
        <w:pBdr>
          <w:bottom w:val="single" w:sz="6" w:space="1" w:color="auto"/>
        </w:pBdr>
      </w:pPr>
      <w:sdt>
        <w:sdtPr>
          <w:id w:val="1513793667"/>
          <w:placeholder>
            <w:docPart w:val="0362953670404FFF862F94774F3D150B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  <w:bookmarkEnd w:id="0"/>
    </w:p>
    <w:p w14:paraId="6CB8CCAA" w14:textId="7785BE09" w:rsidR="001C2FE8" w:rsidRDefault="001C2FE8" w:rsidP="001C2FE8">
      <w:pPr>
        <w:pStyle w:val="Heading2"/>
      </w:pPr>
      <w:r>
        <w:t>Anna Universit</w:t>
      </w:r>
      <w:r w:rsidR="004F755F">
        <w:t>y</w:t>
      </w:r>
      <w:r>
        <w:t xml:space="preserve"> | MCA</w:t>
      </w:r>
      <w:r>
        <w:tab/>
      </w:r>
      <w:r w:rsidR="00AB2840">
        <w:t xml:space="preserve">Dec </w:t>
      </w:r>
      <w:r w:rsidR="00163D29">
        <w:t>2024</w:t>
      </w:r>
    </w:p>
    <w:p w14:paraId="08909657" w14:textId="495806FD" w:rsidR="001C2FE8" w:rsidRDefault="001C2FE8" w:rsidP="001C2FE8">
      <w:r>
        <w:t>Major: Computer Applications</w:t>
      </w:r>
      <w:r w:rsidR="00141FA8">
        <w:t xml:space="preserve">   </w:t>
      </w:r>
      <w:r w:rsidR="00644DA1">
        <w:tab/>
      </w:r>
      <w:r w:rsidR="00EA204C">
        <w:t xml:space="preserve">     </w:t>
      </w:r>
      <w:r w:rsidR="00644DA1">
        <w:tab/>
      </w:r>
      <w:r w:rsidR="00CC1C1C">
        <w:t>[</w:t>
      </w:r>
      <w:r>
        <w:t xml:space="preserve">Percentage: </w:t>
      </w:r>
      <w:r w:rsidR="00A741CD">
        <w:t>6</w:t>
      </w:r>
      <w:r w:rsidR="007323C6">
        <w:t>8</w:t>
      </w:r>
      <w:r w:rsidR="00CC1C1C">
        <w:t>]</w:t>
      </w:r>
    </w:p>
    <w:p w14:paraId="6F208316" w14:textId="2B5EE5B3" w:rsidR="00F41BEE" w:rsidRDefault="003552E3" w:rsidP="006E0605">
      <w:pPr>
        <w:pStyle w:val="Heading2"/>
      </w:pPr>
      <w:r>
        <w:t xml:space="preserve">Dwaraka Doss </w:t>
      </w:r>
      <w:proofErr w:type="spellStart"/>
      <w:r>
        <w:t>Goverdhan</w:t>
      </w:r>
      <w:proofErr w:type="spellEnd"/>
      <w:r>
        <w:t xml:space="preserve"> Doss Vaishnav College</w:t>
      </w:r>
      <w:r w:rsidR="009521F8">
        <w:t xml:space="preserve"> | BCA</w:t>
      </w:r>
      <w:r w:rsidR="00003455">
        <w:tab/>
      </w:r>
      <w:r w:rsidR="00AB2840">
        <w:t xml:space="preserve">Jun </w:t>
      </w:r>
      <w:r w:rsidR="00992A14">
        <w:t>2021</w:t>
      </w:r>
    </w:p>
    <w:p w14:paraId="7FC6A7EC" w14:textId="7DF72133" w:rsidR="001C2FE8" w:rsidRDefault="009521F8" w:rsidP="00003455">
      <w:r>
        <w:t>Major: Computer Applications</w:t>
      </w:r>
      <w:r w:rsidR="00F41BEE">
        <w:t xml:space="preserve"> </w:t>
      </w:r>
      <w:r w:rsidR="00141FA8">
        <w:tab/>
      </w:r>
      <w:r w:rsidR="00141FA8">
        <w:tab/>
      </w:r>
      <w:r w:rsidR="00CC1C1C">
        <w:t>[</w:t>
      </w:r>
      <w:r w:rsidR="001B76E5">
        <w:t>Percentage: 80</w:t>
      </w:r>
      <w:r w:rsidR="00CC1C1C">
        <w:t>]</w:t>
      </w:r>
    </w:p>
    <w:p w14:paraId="36275916" w14:textId="3052AE49" w:rsidR="00AE002F" w:rsidRDefault="00AE002F" w:rsidP="006626C0"/>
    <w:p w14:paraId="68FDC7AF" w14:textId="77777777" w:rsidR="00E93350" w:rsidRDefault="00E93350">
      <w:pPr>
        <w:spacing w:after="280"/>
        <w:rPr>
          <w:rFonts w:asciiTheme="majorHAnsi" w:eastAsiaTheme="majorEastAsia" w:hAnsiTheme="majorHAnsi" w:cs="Times New Roman (Headings CS)"/>
          <w:b/>
          <w:spacing w:val="-10"/>
          <w:sz w:val="24"/>
          <w:szCs w:val="32"/>
        </w:rPr>
      </w:pPr>
      <w:r>
        <w:br w:type="page"/>
      </w:r>
    </w:p>
    <w:p w14:paraId="635702F9" w14:textId="74D9F7A1" w:rsidR="00F971BD" w:rsidRPr="006626C0" w:rsidRDefault="00F971BD" w:rsidP="006626C0">
      <w:pPr>
        <w:pStyle w:val="Heading1"/>
        <w:pBdr>
          <w:bottom w:val="single" w:sz="6" w:space="0" w:color="auto"/>
        </w:pBdr>
      </w:pPr>
      <w:r>
        <w:lastRenderedPageBreak/>
        <w:t>Projects</w:t>
      </w:r>
    </w:p>
    <w:p w14:paraId="171FC1AE" w14:textId="6A8C6704" w:rsidR="00F62DC9" w:rsidRPr="00F62DC9" w:rsidRDefault="00F62DC9" w:rsidP="003C4348">
      <w:pPr>
        <w:pStyle w:val="Heading1"/>
        <w:rPr>
          <w:lang w:val="en-IN"/>
        </w:rPr>
      </w:pPr>
      <w:r w:rsidRPr="00F62DC9">
        <w:t xml:space="preserve">NewDay </w:t>
      </w:r>
      <w:r>
        <w:t>Technologies - Testing</w:t>
      </w:r>
      <w:r w:rsidRPr="00F62DC9">
        <w:t xml:space="preserve"> </w:t>
      </w:r>
    </w:p>
    <w:p w14:paraId="68C51434" w14:textId="22CBBC4F" w:rsidR="00BF49F9" w:rsidRDefault="004053A9" w:rsidP="00CC1C1C">
      <w:pPr>
        <w:pStyle w:val="ListBullet"/>
        <w:numPr>
          <w:ilvl w:val="0"/>
          <w:numId w:val="0"/>
        </w:numPr>
        <w:ind w:left="288"/>
        <w:jc w:val="both"/>
      </w:pPr>
      <w:r>
        <w:t xml:space="preserve">This project works </w:t>
      </w:r>
      <w:r w:rsidR="00CC2389">
        <w:t>is</w:t>
      </w:r>
      <w:r>
        <w:t xml:space="preserve"> done for a</w:t>
      </w:r>
      <w:r w:rsidR="00CB5DB1">
        <w:t xml:space="preserve"> banking </w:t>
      </w:r>
      <w:r w:rsidR="00CC2389">
        <w:t xml:space="preserve">service named </w:t>
      </w:r>
      <w:r w:rsidRPr="00CC2389">
        <w:rPr>
          <w:b/>
          <w:bCs/>
        </w:rPr>
        <w:t>NewDay Cards Pvt Ltd</w:t>
      </w:r>
      <w:r w:rsidRPr="004053A9">
        <w:t xml:space="preserve"> specializes in providing consumer finance services, including credit card</w:t>
      </w:r>
      <w:r w:rsidR="00AB2840">
        <w:t>s</w:t>
      </w:r>
      <w:r w:rsidRPr="004053A9">
        <w:t>, to retail consumers. </w:t>
      </w:r>
      <w:r w:rsidRPr="00CC2389">
        <w:t>The company is dedicated to helping people move forward with credit by offering a range of financial products</w:t>
      </w:r>
      <w:r w:rsidR="00CC2389" w:rsidRPr="00CC2389">
        <w:t>.</w:t>
      </w:r>
    </w:p>
    <w:p w14:paraId="0AB821D4" w14:textId="748AA74F" w:rsidR="003074D5" w:rsidRPr="003074D5" w:rsidRDefault="003074D5" w:rsidP="00CC1C1C">
      <w:pPr>
        <w:pStyle w:val="Heading2"/>
        <w:jc w:val="both"/>
        <w:rPr>
          <w:rStyle w:val="Strong"/>
        </w:rPr>
      </w:pPr>
      <w:r>
        <w:t>Responsibilities:</w:t>
      </w:r>
    </w:p>
    <w:p w14:paraId="67F28462" w14:textId="36E7DF1E" w:rsidR="00BF49F9" w:rsidRPr="00BF49F9" w:rsidRDefault="00BF49F9" w:rsidP="00CC1C1C">
      <w:pPr>
        <w:pStyle w:val="ListBullet"/>
        <w:numPr>
          <w:ilvl w:val="0"/>
          <w:numId w:val="0"/>
        </w:numPr>
        <w:ind w:left="288"/>
        <w:jc w:val="both"/>
        <w:rPr>
          <w:lang w:val="en-IN"/>
        </w:rPr>
      </w:pPr>
      <w:r w:rsidRPr="00BF49F9">
        <w:rPr>
          <w:lang w:val="en-IN"/>
        </w:rPr>
        <w:t>As a Functional QA in the User Acceptance Testing (UAT) phase, I played a role in ensuring the quality and reliability of their software products</w:t>
      </w:r>
      <w:r w:rsidR="008719CA">
        <w:rPr>
          <w:lang w:val="en-IN"/>
        </w:rPr>
        <w:t xml:space="preserve"> focussing on customer onboarding </w:t>
      </w:r>
      <w:r w:rsidR="00EA204C">
        <w:rPr>
          <w:lang w:val="en-IN"/>
        </w:rPr>
        <w:t>journeys</w:t>
      </w:r>
      <w:r w:rsidRPr="00BF49F9">
        <w:rPr>
          <w:lang w:val="en-IN"/>
        </w:rPr>
        <w:t>. My responsibilities included</w:t>
      </w:r>
      <w:r w:rsidR="00AB2840">
        <w:rPr>
          <w:lang w:val="en-IN"/>
        </w:rPr>
        <w:t>,</w:t>
      </w:r>
    </w:p>
    <w:p w14:paraId="5DCD97F7" w14:textId="77777777" w:rsidR="00BF49F9" w:rsidRPr="00BF49F9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Test Planning and Design</w:t>
      </w:r>
      <w:r w:rsidRPr="00BF49F9">
        <w:rPr>
          <w:lang w:val="en-IN"/>
        </w:rPr>
        <w:t>: Developed comprehensive test plans, Requirement Traceability Matrix (RTM), test scenarios, and test cases based on detailed project requirements and specifications.</w:t>
      </w:r>
    </w:p>
    <w:p w14:paraId="28A74360" w14:textId="77777777" w:rsidR="00627463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Test Execution</w:t>
      </w:r>
      <w:r w:rsidRPr="00BF49F9">
        <w:rPr>
          <w:lang w:val="en-IN"/>
        </w:rPr>
        <w:t xml:space="preserve">: Executed test cases both manually and using automated testing tools. </w:t>
      </w:r>
    </w:p>
    <w:p w14:paraId="334BBBF1" w14:textId="27740A12" w:rsidR="00BF49F9" w:rsidRPr="008719CA" w:rsidRDefault="00BF49F9" w:rsidP="00CC1C1C">
      <w:pPr>
        <w:pStyle w:val="ListBullet"/>
        <w:numPr>
          <w:ilvl w:val="1"/>
          <w:numId w:val="29"/>
        </w:numPr>
        <w:jc w:val="both"/>
        <w:rPr>
          <w:lang w:val="en-IN"/>
        </w:rPr>
      </w:pPr>
      <w:r w:rsidRPr="008719CA">
        <w:rPr>
          <w:lang w:val="en-IN"/>
        </w:rPr>
        <w:t xml:space="preserve">For </w:t>
      </w:r>
      <w:r w:rsidR="004E6CFF" w:rsidRPr="008719CA">
        <w:rPr>
          <w:lang w:val="en-IN"/>
        </w:rPr>
        <w:t xml:space="preserve">web automation </w:t>
      </w:r>
      <w:r w:rsidRPr="008719CA">
        <w:rPr>
          <w:lang w:val="en-IN"/>
        </w:rPr>
        <w:t>testing, I utilized Selenium WebDriver</w:t>
      </w:r>
      <w:r w:rsidR="005072C7" w:rsidRPr="008719CA">
        <w:rPr>
          <w:lang w:val="en-IN"/>
        </w:rPr>
        <w:t>, Cypress</w:t>
      </w:r>
      <w:r w:rsidRPr="008719CA">
        <w:rPr>
          <w:lang w:val="en-IN"/>
        </w:rPr>
        <w:t>, and for API testing, I employed Postman</w:t>
      </w:r>
      <w:r w:rsidR="00041BD0" w:rsidRPr="008719CA">
        <w:rPr>
          <w:lang w:val="en-IN"/>
        </w:rPr>
        <w:t xml:space="preserve"> for API testing as well</w:t>
      </w:r>
      <w:r w:rsidRPr="008719CA">
        <w:rPr>
          <w:lang w:val="en-IN"/>
        </w:rPr>
        <w:t>.</w:t>
      </w:r>
    </w:p>
    <w:p w14:paraId="7BCEB875" w14:textId="601D813E" w:rsidR="00346A60" w:rsidRDefault="00637D3D" w:rsidP="00CC1C1C">
      <w:pPr>
        <w:pStyle w:val="ListBullet"/>
        <w:numPr>
          <w:ilvl w:val="1"/>
          <w:numId w:val="29"/>
        </w:numPr>
        <w:jc w:val="both"/>
        <w:rPr>
          <w:lang w:val="en-IN"/>
        </w:rPr>
      </w:pPr>
      <w:r>
        <w:rPr>
          <w:lang w:val="en-IN"/>
        </w:rPr>
        <w:t xml:space="preserve">For Manual testing, I </w:t>
      </w:r>
      <w:r w:rsidR="00AB2840">
        <w:rPr>
          <w:lang w:val="en-IN"/>
        </w:rPr>
        <w:t>utilize</w:t>
      </w:r>
      <w:r>
        <w:rPr>
          <w:lang w:val="en-IN"/>
        </w:rPr>
        <w:t xml:space="preserve"> the tools </w:t>
      </w:r>
      <w:r w:rsidR="008D77D3">
        <w:rPr>
          <w:lang w:val="en-IN"/>
        </w:rPr>
        <w:t xml:space="preserve">such as Perfecto </w:t>
      </w:r>
      <w:r w:rsidR="008719CA">
        <w:rPr>
          <w:lang w:val="en-IN"/>
        </w:rPr>
        <w:t xml:space="preserve">and </w:t>
      </w:r>
      <w:proofErr w:type="spellStart"/>
      <w:r w:rsidR="008719CA">
        <w:rPr>
          <w:lang w:val="en-IN"/>
        </w:rPr>
        <w:t>Browerstack</w:t>
      </w:r>
      <w:proofErr w:type="spellEnd"/>
      <w:r w:rsidR="008719CA">
        <w:rPr>
          <w:lang w:val="en-IN"/>
        </w:rPr>
        <w:t xml:space="preserve"> </w:t>
      </w:r>
      <w:r w:rsidR="008D77D3">
        <w:rPr>
          <w:lang w:val="en-IN"/>
        </w:rPr>
        <w:t xml:space="preserve">for Mobile testing, </w:t>
      </w:r>
      <w:proofErr w:type="spellStart"/>
      <w:r w:rsidR="008D77D3">
        <w:rPr>
          <w:lang w:val="en-IN"/>
        </w:rPr>
        <w:t>Dremio</w:t>
      </w:r>
      <w:proofErr w:type="spellEnd"/>
      <w:r w:rsidR="008D77D3">
        <w:rPr>
          <w:lang w:val="en-IN"/>
        </w:rPr>
        <w:t xml:space="preserve"> and Snowflake for dataset management</w:t>
      </w:r>
      <w:r w:rsidR="00EF628E">
        <w:rPr>
          <w:lang w:val="en-IN"/>
        </w:rPr>
        <w:t xml:space="preserve">, </w:t>
      </w:r>
    </w:p>
    <w:p w14:paraId="289D3790" w14:textId="2CF598D7" w:rsidR="00637D3D" w:rsidRPr="00BF49F9" w:rsidRDefault="00346A60" w:rsidP="00CC1C1C">
      <w:pPr>
        <w:pStyle w:val="ListBullet"/>
        <w:numPr>
          <w:ilvl w:val="1"/>
          <w:numId w:val="29"/>
        </w:numPr>
        <w:jc w:val="both"/>
        <w:rPr>
          <w:lang w:val="en-IN"/>
        </w:rPr>
      </w:pPr>
      <w:r>
        <w:rPr>
          <w:lang w:val="en-IN"/>
        </w:rPr>
        <w:t xml:space="preserve">Have involved in </w:t>
      </w:r>
      <w:proofErr w:type="spellStart"/>
      <w:r w:rsidR="00EF628E">
        <w:rPr>
          <w:lang w:val="en-IN"/>
        </w:rPr>
        <w:t>VisionPlus</w:t>
      </w:r>
      <w:proofErr w:type="spellEnd"/>
      <w:r w:rsidR="001A32A0">
        <w:rPr>
          <w:lang w:val="en-IN"/>
        </w:rPr>
        <w:t xml:space="preserve"> </w:t>
      </w:r>
      <w:r w:rsidR="00EF628E">
        <w:rPr>
          <w:lang w:val="en-IN"/>
        </w:rPr>
        <w:t xml:space="preserve">testing </w:t>
      </w:r>
      <w:r w:rsidR="00B16054">
        <w:rPr>
          <w:lang w:val="en-IN"/>
        </w:rPr>
        <w:t>(under modules FAS, CMS, TRA</w:t>
      </w:r>
      <w:r w:rsidR="006A15C2">
        <w:rPr>
          <w:lang w:val="en-IN"/>
        </w:rPr>
        <w:t xml:space="preserve">MS, </w:t>
      </w:r>
      <w:r w:rsidR="003803B7">
        <w:rPr>
          <w:lang w:val="en-IN"/>
        </w:rPr>
        <w:t>LMS</w:t>
      </w:r>
      <w:r w:rsidR="001A32A0">
        <w:rPr>
          <w:lang w:val="en-IN"/>
        </w:rPr>
        <w:t xml:space="preserve"> on </w:t>
      </w:r>
      <w:proofErr w:type="spellStart"/>
      <w:r w:rsidR="001A32A0">
        <w:rPr>
          <w:lang w:val="en-IN"/>
        </w:rPr>
        <w:t>Blue</w:t>
      </w:r>
      <w:r w:rsidR="00EA204C">
        <w:rPr>
          <w:lang w:val="en-IN"/>
        </w:rPr>
        <w:t>Z</w:t>
      </w:r>
      <w:r w:rsidR="001A32A0">
        <w:rPr>
          <w:lang w:val="en-IN"/>
        </w:rPr>
        <w:t>one</w:t>
      </w:r>
      <w:proofErr w:type="spellEnd"/>
      <w:r w:rsidR="001A32A0">
        <w:rPr>
          <w:lang w:val="en-IN"/>
        </w:rPr>
        <w:t xml:space="preserve"> Mainframe</w:t>
      </w:r>
      <w:r w:rsidR="003803B7">
        <w:rPr>
          <w:lang w:val="en-IN"/>
        </w:rPr>
        <w:t>)</w:t>
      </w:r>
      <w:r w:rsidR="007F7B0A">
        <w:rPr>
          <w:lang w:val="en-IN"/>
        </w:rPr>
        <w:t>,</w:t>
      </w:r>
      <w:r w:rsidR="003803B7">
        <w:rPr>
          <w:lang w:val="en-IN"/>
        </w:rPr>
        <w:t xml:space="preserve"> on testing various credit card functionalities.</w:t>
      </w:r>
    </w:p>
    <w:p w14:paraId="7B75E4E3" w14:textId="77777777" w:rsidR="00BF49F9" w:rsidRPr="00BF49F9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Defect Management</w:t>
      </w:r>
      <w:r w:rsidRPr="00BF49F9">
        <w:rPr>
          <w:lang w:val="en-IN"/>
        </w:rPr>
        <w:t>: Identified software defects and inconsistencies, documented them meticulously, and tracked their resolution using Jira. Provided detailed information to developers to facilitate quick and effective bug fixes.</w:t>
      </w:r>
    </w:p>
    <w:p w14:paraId="74DADE95" w14:textId="77777777" w:rsidR="00BF49F9" w:rsidRPr="00BF49F9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Regression Testing</w:t>
      </w:r>
      <w:r w:rsidRPr="00BF49F9">
        <w:rPr>
          <w:lang w:val="en-IN"/>
        </w:rPr>
        <w:t>: Conducted thorough regression testing to validate bug fixes and ensure the stability of the software.</w:t>
      </w:r>
    </w:p>
    <w:p w14:paraId="3155E180" w14:textId="33B977CF" w:rsidR="00BF49F9" w:rsidRPr="006626C0" w:rsidRDefault="00BF49F9" w:rsidP="00CC1C1C">
      <w:pPr>
        <w:pStyle w:val="ListBullet"/>
        <w:numPr>
          <w:ilvl w:val="0"/>
          <w:numId w:val="29"/>
        </w:numPr>
        <w:jc w:val="both"/>
        <w:rPr>
          <w:lang w:val="en-IN"/>
        </w:rPr>
      </w:pPr>
      <w:r w:rsidRPr="00BF49F9">
        <w:rPr>
          <w:b/>
          <w:bCs/>
          <w:lang w:val="en-IN"/>
        </w:rPr>
        <w:t>UI and API Testing</w:t>
      </w:r>
      <w:r w:rsidRPr="00BF49F9">
        <w:rPr>
          <w:lang w:val="en-IN"/>
        </w:rPr>
        <w:t>: Developed and executed UI tests and participated actively in API testing to ensure comprehensive test coverage and high-quality assurance.</w:t>
      </w:r>
    </w:p>
    <w:p w14:paraId="1804E4FB" w14:textId="439EEDDD" w:rsidR="003074D5" w:rsidRDefault="006626C0" w:rsidP="00CC1C1C">
      <w:pPr>
        <w:pStyle w:val="Heading2"/>
        <w:jc w:val="both"/>
      </w:pPr>
      <w:r>
        <w:t>T</w:t>
      </w:r>
      <w:r w:rsidR="002A1DCC">
        <w:t>ools</w:t>
      </w:r>
      <w:r w:rsidR="005A7DA1">
        <w:t xml:space="preserve"> and Technologies used</w:t>
      </w:r>
      <w:r w:rsidR="00150AB5" w:rsidRPr="00150AB5">
        <w:t xml:space="preserve">: </w:t>
      </w:r>
    </w:p>
    <w:p w14:paraId="1A9D0AAA" w14:textId="61BF6DF3" w:rsidR="00103C74" w:rsidRPr="006626C0" w:rsidRDefault="00AB2840" w:rsidP="00CC1C1C">
      <w:pPr>
        <w:pStyle w:val="ListBullet"/>
        <w:numPr>
          <w:ilvl w:val="0"/>
          <w:numId w:val="0"/>
        </w:numPr>
        <w:ind w:left="288"/>
        <w:jc w:val="both"/>
      </w:pPr>
      <w:r>
        <w:t xml:space="preserve">Cypress, </w:t>
      </w:r>
      <w:r w:rsidR="00150AB5" w:rsidRPr="00150AB5">
        <w:t>Selenium WebDriver</w:t>
      </w:r>
      <w:r w:rsidR="00150AB5">
        <w:t xml:space="preserve">, </w:t>
      </w:r>
      <w:r w:rsidR="00EA204C">
        <w:t>TestNG, POM, Data Driven</w:t>
      </w:r>
      <w:r w:rsidR="00150AB5" w:rsidRPr="00150AB5">
        <w:t>, Postman</w:t>
      </w:r>
      <w:r w:rsidR="002A1DCC">
        <w:t>, Swagger UI</w:t>
      </w:r>
      <w:r w:rsidR="00150AB5" w:rsidRPr="00150AB5">
        <w:t xml:space="preserve">, REST API Testing, UI Testing, Regression Testing, Jira, MS Excel, </w:t>
      </w:r>
      <w:proofErr w:type="spellStart"/>
      <w:r w:rsidR="00150AB5" w:rsidRPr="00150AB5">
        <w:t>FirstVision</w:t>
      </w:r>
      <w:proofErr w:type="spellEnd"/>
      <w:r w:rsidR="00ED1EB9">
        <w:t xml:space="preserve">, Snowflake, Perfecto, </w:t>
      </w:r>
      <w:r w:rsidR="004F755F">
        <w:t>Browser stack</w:t>
      </w:r>
      <w:r w:rsidR="00103C74">
        <w:t>.</w:t>
      </w:r>
    </w:p>
    <w:p w14:paraId="4BDCF72B" w14:textId="7B3258F8" w:rsidR="009D4F00" w:rsidRDefault="00223598" w:rsidP="009D4F00">
      <w:pPr>
        <w:pStyle w:val="Heading1"/>
        <w:pBdr>
          <w:bottom w:val="single" w:sz="6" w:space="1" w:color="auto"/>
        </w:pBdr>
      </w:pPr>
      <w:r>
        <w:t>Courses and Certifications</w:t>
      </w:r>
    </w:p>
    <w:p w14:paraId="5BE058ED" w14:textId="77777777" w:rsidR="00AF5B98" w:rsidRPr="00AF5B98" w:rsidRDefault="00AF5B98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r w:rsidRPr="00AF5B98">
        <w:rPr>
          <w:b/>
          <w:bCs/>
          <w:lang w:val="en-IN"/>
        </w:rPr>
        <w:t>Diploma in Web Designing</w:t>
      </w:r>
      <w:r w:rsidRPr="00AF5B98">
        <w:rPr>
          <w:lang w:val="en-IN"/>
        </w:rPr>
        <w:t> - National Council for Vocational Education and Training, 2020</w:t>
      </w:r>
    </w:p>
    <w:p w14:paraId="48C053D7" w14:textId="77777777" w:rsidR="00AF5B98" w:rsidRPr="00AF5B98" w:rsidRDefault="00AF5B98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r w:rsidRPr="00AF5B98">
        <w:rPr>
          <w:b/>
          <w:bCs/>
          <w:lang w:val="en-IN"/>
        </w:rPr>
        <w:t>Python Essential 1</w:t>
      </w:r>
      <w:r w:rsidRPr="00AF5B98">
        <w:rPr>
          <w:lang w:val="en-IN"/>
        </w:rPr>
        <w:t> - Cisco, 2024</w:t>
      </w:r>
    </w:p>
    <w:p w14:paraId="155D2D7C" w14:textId="77777777" w:rsidR="00AF5B98" w:rsidRDefault="00AF5B98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r w:rsidRPr="00AF5B98">
        <w:rPr>
          <w:b/>
          <w:bCs/>
          <w:lang w:val="en-IN"/>
        </w:rPr>
        <w:t>GitHub Ultimate: Master Git and GitHub - Beginner to Expert</w:t>
      </w:r>
      <w:r w:rsidRPr="00AF5B98">
        <w:rPr>
          <w:lang w:val="en-IN"/>
        </w:rPr>
        <w:t> - Udemy, 2023</w:t>
      </w:r>
    </w:p>
    <w:p w14:paraId="4B67DE5C" w14:textId="05F385F9" w:rsidR="00AF5B98" w:rsidRPr="00AF5B98" w:rsidRDefault="00C26DB7" w:rsidP="00CC1C1C">
      <w:pPr>
        <w:pStyle w:val="ListBullet"/>
        <w:numPr>
          <w:ilvl w:val="0"/>
          <w:numId w:val="26"/>
        </w:numPr>
        <w:jc w:val="both"/>
        <w:rPr>
          <w:lang w:val="en-IN"/>
        </w:rPr>
      </w:pPr>
      <w:r w:rsidRPr="00C26DB7">
        <w:rPr>
          <w:b/>
          <w:bCs/>
        </w:rPr>
        <w:t>Selenium WebDriver with Python from Scratch + Frameworks</w:t>
      </w:r>
      <w:r>
        <w:rPr>
          <w:b/>
          <w:bCs/>
        </w:rPr>
        <w:t xml:space="preserve"> – </w:t>
      </w:r>
      <w:r w:rsidRPr="00C26DB7">
        <w:t>Udemy, 2023</w:t>
      </w:r>
    </w:p>
    <w:p w14:paraId="0C709813" w14:textId="77777777" w:rsidR="009D4F00" w:rsidRDefault="009D4F00" w:rsidP="00F62DC9">
      <w:pPr>
        <w:pStyle w:val="ListBullet"/>
        <w:numPr>
          <w:ilvl w:val="0"/>
          <w:numId w:val="0"/>
        </w:numPr>
        <w:ind w:left="288"/>
        <w:rPr>
          <w:lang w:val="en-IN"/>
        </w:rPr>
      </w:pPr>
    </w:p>
    <w:p w14:paraId="00150783" w14:textId="5D274E7B" w:rsidR="002A1DCC" w:rsidRDefault="009D4F00" w:rsidP="002A1DCC">
      <w:pPr>
        <w:pStyle w:val="Heading1"/>
        <w:pBdr>
          <w:bottom w:val="single" w:sz="6" w:space="1" w:color="auto"/>
        </w:pBdr>
      </w:pPr>
      <w:r>
        <w:t>External Activities</w:t>
      </w:r>
      <w:r w:rsidR="00485DB4">
        <w:t xml:space="preserve"> and Accomplishments</w:t>
      </w:r>
    </w:p>
    <w:p w14:paraId="6B025F03" w14:textId="76A47EEB" w:rsidR="006626C0" w:rsidRDefault="006626C0" w:rsidP="00CC1C1C">
      <w:pPr>
        <w:pStyle w:val="Heading2"/>
        <w:jc w:val="both"/>
      </w:pPr>
      <w:r>
        <w:rPr>
          <w:bCs/>
        </w:rPr>
        <w:t xml:space="preserve">Effective Report Validation | </w:t>
      </w:r>
      <w:r w:rsidRPr="006626C0">
        <w:rPr>
          <w:bCs/>
        </w:rPr>
        <w:t xml:space="preserve">Cognizant's </w:t>
      </w:r>
      <w:proofErr w:type="spellStart"/>
      <w:r w:rsidRPr="006626C0">
        <w:rPr>
          <w:bCs/>
        </w:rPr>
        <w:t>Bluebolt</w:t>
      </w:r>
      <w:proofErr w:type="spellEnd"/>
      <w:r w:rsidRPr="006626C0">
        <w:t> Innovatio</w:t>
      </w:r>
      <w:r>
        <w:t>n</w:t>
      </w:r>
      <w:r>
        <w:tab/>
        <w:t>2024</w:t>
      </w:r>
    </w:p>
    <w:p w14:paraId="46594D96" w14:textId="1AEEA120" w:rsidR="006626C0" w:rsidRDefault="006626C0" w:rsidP="00CC1C1C">
      <w:pPr>
        <w:jc w:val="both"/>
      </w:pPr>
      <w:r>
        <w:t xml:space="preserve">Contributed and implemented the idea of validating effectively on the big JSON file against the DB reports via JSON to Table converter using </w:t>
      </w:r>
      <w:r w:rsidR="00D52FD2">
        <w:t xml:space="preserve">Node </w:t>
      </w:r>
      <w:r>
        <w:t>JS. This saves the time cost from 5hrs to 1hr which helps in project during retesting process.</w:t>
      </w:r>
    </w:p>
    <w:p w14:paraId="100E9564" w14:textId="144590AF" w:rsidR="002A1DCC" w:rsidRDefault="00F268B6" w:rsidP="00CC1C1C">
      <w:pPr>
        <w:pStyle w:val="Heading2"/>
        <w:jc w:val="both"/>
      </w:pPr>
      <w:r>
        <w:t>Mentorship Program</w:t>
      </w:r>
      <w:r w:rsidR="006626C0">
        <w:t xml:space="preserve"> | Cognizant’s Buddy Mentor Connect</w:t>
      </w:r>
      <w:r>
        <w:tab/>
      </w:r>
      <w:r w:rsidR="006626C0">
        <w:t>202</w:t>
      </w:r>
      <w:r w:rsidR="00AB2840">
        <w:t>3</w:t>
      </w:r>
    </w:p>
    <w:p w14:paraId="01DDAA30" w14:textId="4180F214" w:rsidR="00F268B6" w:rsidRDefault="00F268B6" w:rsidP="00CC1C1C">
      <w:pPr>
        <w:pStyle w:val="Heading2"/>
        <w:jc w:val="both"/>
      </w:pPr>
      <w:r>
        <w:rPr>
          <w:rFonts w:eastAsiaTheme="minorHAnsi" w:cstheme="minorBidi"/>
          <w:b w:val="0"/>
          <w:color w:val="000000" w:themeColor="text1"/>
          <w:szCs w:val="22"/>
        </w:rPr>
        <w:t>M</w:t>
      </w:r>
      <w:r w:rsidRPr="00F268B6">
        <w:rPr>
          <w:rFonts w:eastAsiaTheme="minorHAnsi" w:cstheme="minorBidi"/>
          <w:b w:val="0"/>
          <w:color w:val="000000" w:themeColor="text1"/>
          <w:szCs w:val="22"/>
        </w:rPr>
        <w:t xml:space="preserve">entorship Program Contributed around 20+ hours in mentoring freshers and interns in Cognizant Academy under QEA domain, sharing and </w:t>
      </w:r>
      <w:r w:rsidR="000B6A2F" w:rsidRPr="00F268B6">
        <w:rPr>
          <w:rFonts w:eastAsiaTheme="minorHAnsi" w:cstheme="minorBidi"/>
          <w:b w:val="0"/>
          <w:color w:val="000000" w:themeColor="text1"/>
          <w:szCs w:val="22"/>
        </w:rPr>
        <w:t>helping</w:t>
      </w:r>
      <w:r w:rsidRPr="00F268B6">
        <w:rPr>
          <w:rFonts w:eastAsiaTheme="minorHAnsi" w:cstheme="minorBidi"/>
          <w:b w:val="0"/>
          <w:color w:val="000000" w:themeColor="text1"/>
          <w:szCs w:val="22"/>
        </w:rPr>
        <w:t xml:space="preserve"> by the best of my knowledge in their curriculum.</w:t>
      </w:r>
    </w:p>
    <w:p w14:paraId="1A0D077E" w14:textId="336D888D" w:rsidR="002A1DCC" w:rsidRDefault="006626C0" w:rsidP="00CC1C1C">
      <w:pPr>
        <w:pStyle w:val="Heading2"/>
        <w:jc w:val="both"/>
      </w:pPr>
      <w:r>
        <w:t xml:space="preserve">Test Evidence Validator | </w:t>
      </w:r>
      <w:r w:rsidR="00F268B6">
        <w:t>Hack-o-Mania</w:t>
      </w:r>
      <w:r w:rsidR="002A1DCC">
        <w:tab/>
      </w:r>
      <w:r>
        <w:t>2022</w:t>
      </w:r>
    </w:p>
    <w:p w14:paraId="750EFE7A" w14:textId="5CEFED9C" w:rsidR="006626C0" w:rsidRPr="008150DC" w:rsidRDefault="000B6A2F" w:rsidP="00CC1C1C">
      <w:pPr>
        <w:jc w:val="both"/>
      </w:pPr>
      <w:r>
        <w:t>Accomplished</w:t>
      </w:r>
      <w:r w:rsidR="0041723B">
        <w:t xml:space="preserve"> a Mini project on Test Evidence validation, that captures details on each screenprint</w:t>
      </w:r>
      <w:r>
        <w:t>, their timings intervals of preceding screenprints</w:t>
      </w:r>
      <w:r w:rsidR="008150DC">
        <w:t>.</w:t>
      </w:r>
    </w:p>
    <w:sectPr w:rsidR="006626C0" w:rsidRPr="008150DC" w:rsidSect="00ED598E">
      <w:pgSz w:w="11907" w:h="16839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76350" w14:textId="77777777" w:rsidR="008B1B8E" w:rsidRDefault="008B1B8E">
      <w:pPr>
        <w:spacing w:after="0"/>
      </w:pPr>
      <w:r>
        <w:separator/>
      </w:r>
    </w:p>
  </w:endnote>
  <w:endnote w:type="continuationSeparator" w:id="0">
    <w:p w14:paraId="2764EC9E" w14:textId="77777777" w:rsidR="008B1B8E" w:rsidRDefault="008B1B8E">
      <w:pPr>
        <w:spacing w:after="0"/>
      </w:pPr>
      <w:r>
        <w:continuationSeparator/>
      </w:r>
    </w:p>
  </w:endnote>
  <w:endnote w:type="continuationNotice" w:id="1">
    <w:p w14:paraId="64F2EE74" w14:textId="77777777" w:rsidR="008B1B8E" w:rsidRDefault="008B1B8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A79B4" w14:textId="77777777" w:rsidR="008B1B8E" w:rsidRDefault="008B1B8E">
      <w:pPr>
        <w:spacing w:after="0"/>
      </w:pPr>
      <w:r>
        <w:separator/>
      </w:r>
    </w:p>
  </w:footnote>
  <w:footnote w:type="continuationSeparator" w:id="0">
    <w:p w14:paraId="4B66E97A" w14:textId="77777777" w:rsidR="008B1B8E" w:rsidRDefault="008B1B8E">
      <w:pPr>
        <w:spacing w:after="0"/>
      </w:pPr>
      <w:r>
        <w:continuationSeparator/>
      </w:r>
    </w:p>
  </w:footnote>
  <w:footnote w:type="continuationNotice" w:id="1">
    <w:p w14:paraId="17409897" w14:textId="77777777" w:rsidR="008B1B8E" w:rsidRDefault="008B1B8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16A2A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7F169E"/>
    <w:multiLevelType w:val="hybridMultilevel"/>
    <w:tmpl w:val="3794A14A"/>
    <w:lvl w:ilvl="0" w:tplc="62FA9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A03BF"/>
    <w:multiLevelType w:val="multilevel"/>
    <w:tmpl w:val="C75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655810"/>
    <w:multiLevelType w:val="multilevel"/>
    <w:tmpl w:val="71B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70050"/>
    <w:multiLevelType w:val="multilevel"/>
    <w:tmpl w:val="65D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D748B"/>
    <w:multiLevelType w:val="multilevel"/>
    <w:tmpl w:val="6D8A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67382"/>
    <w:multiLevelType w:val="hybridMultilevel"/>
    <w:tmpl w:val="1B68C072"/>
    <w:lvl w:ilvl="0" w:tplc="62FA9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F47F6"/>
    <w:multiLevelType w:val="hybridMultilevel"/>
    <w:tmpl w:val="F0A45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3BAD136A"/>
    <w:multiLevelType w:val="hybridMultilevel"/>
    <w:tmpl w:val="13562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42AD"/>
    <w:multiLevelType w:val="multilevel"/>
    <w:tmpl w:val="4D2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16491"/>
    <w:multiLevelType w:val="hybridMultilevel"/>
    <w:tmpl w:val="BB5C720C"/>
    <w:lvl w:ilvl="0" w:tplc="7604DE1C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F5DCC"/>
    <w:multiLevelType w:val="hybridMultilevel"/>
    <w:tmpl w:val="2B54C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1046"/>
    <w:multiLevelType w:val="multilevel"/>
    <w:tmpl w:val="DB5A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A071A6"/>
    <w:multiLevelType w:val="hybridMultilevel"/>
    <w:tmpl w:val="9A541BC0"/>
    <w:lvl w:ilvl="0" w:tplc="7604DE1C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5" w15:restartNumberingAfterBreak="0">
    <w:nsid w:val="64317F12"/>
    <w:multiLevelType w:val="hybridMultilevel"/>
    <w:tmpl w:val="229AD97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4600EA"/>
    <w:multiLevelType w:val="multilevel"/>
    <w:tmpl w:val="8AD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ED094F"/>
    <w:multiLevelType w:val="hybridMultilevel"/>
    <w:tmpl w:val="95F08954"/>
    <w:lvl w:ilvl="0" w:tplc="62FA9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7C7C61"/>
    <w:multiLevelType w:val="hybridMultilevel"/>
    <w:tmpl w:val="D8781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D0B10"/>
    <w:multiLevelType w:val="multilevel"/>
    <w:tmpl w:val="3440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7"/>
  </w:num>
  <w:num w:numId="15" w16cid:durableId="94441604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3"/>
  </w:num>
  <w:num w:numId="20" w16cid:durableId="1489325652">
    <w:abstractNumId w:val="10"/>
  </w:num>
  <w:num w:numId="21" w16cid:durableId="1592591367">
    <w:abstractNumId w:val="15"/>
  </w:num>
  <w:num w:numId="22" w16cid:durableId="945501535">
    <w:abstractNumId w:val="12"/>
  </w:num>
  <w:num w:numId="23" w16cid:durableId="1394966043">
    <w:abstractNumId w:val="29"/>
  </w:num>
  <w:num w:numId="24" w16cid:durableId="1032001313">
    <w:abstractNumId w:val="14"/>
  </w:num>
  <w:num w:numId="25" w16cid:durableId="2080517104">
    <w:abstractNumId w:val="19"/>
  </w:num>
  <w:num w:numId="26" w16cid:durableId="1790511228">
    <w:abstractNumId w:val="22"/>
  </w:num>
  <w:num w:numId="27" w16cid:durableId="750202975">
    <w:abstractNumId w:val="27"/>
  </w:num>
  <w:num w:numId="28" w16cid:durableId="531578063">
    <w:abstractNumId w:val="25"/>
  </w:num>
  <w:num w:numId="29" w16cid:durableId="1246378932">
    <w:abstractNumId w:val="26"/>
  </w:num>
  <w:num w:numId="30" w16cid:durableId="13579038">
    <w:abstractNumId w:val="24"/>
  </w:num>
  <w:num w:numId="31" w16cid:durableId="1612131499">
    <w:abstractNumId w:val="11"/>
  </w:num>
  <w:num w:numId="32" w16cid:durableId="813761407">
    <w:abstractNumId w:val="20"/>
  </w:num>
  <w:num w:numId="33" w16cid:durableId="929895678">
    <w:abstractNumId w:val="28"/>
  </w:num>
  <w:num w:numId="34" w16cid:durableId="1012343000">
    <w:abstractNumId w:val="16"/>
  </w:num>
  <w:num w:numId="35" w16cid:durableId="1853689997">
    <w:abstractNumId w:val="13"/>
  </w:num>
  <w:num w:numId="36" w16cid:durableId="968239848">
    <w:abstractNumId w:val="18"/>
  </w:num>
  <w:num w:numId="37" w16cid:durableId="9530521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F"/>
    <w:rsid w:val="00003455"/>
    <w:rsid w:val="00013F35"/>
    <w:rsid w:val="00017C93"/>
    <w:rsid w:val="00021C10"/>
    <w:rsid w:val="00025A1A"/>
    <w:rsid w:val="00032277"/>
    <w:rsid w:val="00032325"/>
    <w:rsid w:val="00032383"/>
    <w:rsid w:val="00032982"/>
    <w:rsid w:val="00037A3D"/>
    <w:rsid w:val="00037A80"/>
    <w:rsid w:val="0004081D"/>
    <w:rsid w:val="00041BD0"/>
    <w:rsid w:val="00047720"/>
    <w:rsid w:val="00047C0B"/>
    <w:rsid w:val="000539BD"/>
    <w:rsid w:val="00053F3F"/>
    <w:rsid w:val="000620D4"/>
    <w:rsid w:val="00066E2A"/>
    <w:rsid w:val="00076DB4"/>
    <w:rsid w:val="0009195F"/>
    <w:rsid w:val="000947D4"/>
    <w:rsid w:val="0009779B"/>
    <w:rsid w:val="000A204B"/>
    <w:rsid w:val="000A67AD"/>
    <w:rsid w:val="000B6A2F"/>
    <w:rsid w:val="000C67E0"/>
    <w:rsid w:val="000D1C7D"/>
    <w:rsid w:val="000D2153"/>
    <w:rsid w:val="000D355D"/>
    <w:rsid w:val="000F1762"/>
    <w:rsid w:val="00102772"/>
    <w:rsid w:val="00103C74"/>
    <w:rsid w:val="001046AC"/>
    <w:rsid w:val="0010577F"/>
    <w:rsid w:val="0010627B"/>
    <w:rsid w:val="0011008C"/>
    <w:rsid w:val="00111371"/>
    <w:rsid w:val="0011219F"/>
    <w:rsid w:val="00116316"/>
    <w:rsid w:val="001172E5"/>
    <w:rsid w:val="001274B5"/>
    <w:rsid w:val="00140528"/>
    <w:rsid w:val="00141FA8"/>
    <w:rsid w:val="00142835"/>
    <w:rsid w:val="001433E3"/>
    <w:rsid w:val="001463A6"/>
    <w:rsid w:val="00150AB5"/>
    <w:rsid w:val="0016014D"/>
    <w:rsid w:val="001608CC"/>
    <w:rsid w:val="00163D29"/>
    <w:rsid w:val="00164A28"/>
    <w:rsid w:val="0018191F"/>
    <w:rsid w:val="00181FE7"/>
    <w:rsid w:val="001838B3"/>
    <w:rsid w:val="00186230"/>
    <w:rsid w:val="001A32A0"/>
    <w:rsid w:val="001A5742"/>
    <w:rsid w:val="001B46D8"/>
    <w:rsid w:val="001B76E5"/>
    <w:rsid w:val="001C2FE8"/>
    <w:rsid w:val="001C63EF"/>
    <w:rsid w:val="001D4B58"/>
    <w:rsid w:val="001F1023"/>
    <w:rsid w:val="00200572"/>
    <w:rsid w:val="002043DF"/>
    <w:rsid w:val="00221FEA"/>
    <w:rsid w:val="0022341B"/>
    <w:rsid w:val="00223598"/>
    <w:rsid w:val="002377F6"/>
    <w:rsid w:val="00247BD2"/>
    <w:rsid w:val="00257EDB"/>
    <w:rsid w:val="00262033"/>
    <w:rsid w:val="00271453"/>
    <w:rsid w:val="00276E4F"/>
    <w:rsid w:val="00282838"/>
    <w:rsid w:val="00287BA0"/>
    <w:rsid w:val="00295104"/>
    <w:rsid w:val="002A1DCC"/>
    <w:rsid w:val="002C0DDD"/>
    <w:rsid w:val="002D2F3A"/>
    <w:rsid w:val="002D59A2"/>
    <w:rsid w:val="002F0833"/>
    <w:rsid w:val="002F3524"/>
    <w:rsid w:val="00302F19"/>
    <w:rsid w:val="00304507"/>
    <w:rsid w:val="003074D5"/>
    <w:rsid w:val="003108DB"/>
    <w:rsid w:val="0031689E"/>
    <w:rsid w:val="003252D1"/>
    <w:rsid w:val="00330495"/>
    <w:rsid w:val="00331246"/>
    <w:rsid w:val="003319FB"/>
    <w:rsid w:val="00335684"/>
    <w:rsid w:val="00346A60"/>
    <w:rsid w:val="00346DE3"/>
    <w:rsid w:val="00351D1B"/>
    <w:rsid w:val="003552E3"/>
    <w:rsid w:val="00357FD0"/>
    <w:rsid w:val="003630D5"/>
    <w:rsid w:val="00374627"/>
    <w:rsid w:val="003803B7"/>
    <w:rsid w:val="00380722"/>
    <w:rsid w:val="0038718D"/>
    <w:rsid w:val="00394A6D"/>
    <w:rsid w:val="00397CDF"/>
    <w:rsid w:val="003B1828"/>
    <w:rsid w:val="003B1F3B"/>
    <w:rsid w:val="003B2143"/>
    <w:rsid w:val="003B6D4E"/>
    <w:rsid w:val="003C14A1"/>
    <w:rsid w:val="003C38F0"/>
    <w:rsid w:val="003C4238"/>
    <w:rsid w:val="003C4348"/>
    <w:rsid w:val="003F143C"/>
    <w:rsid w:val="003F19B9"/>
    <w:rsid w:val="003F58EA"/>
    <w:rsid w:val="00400FD0"/>
    <w:rsid w:val="0040118E"/>
    <w:rsid w:val="004030A4"/>
    <w:rsid w:val="00404534"/>
    <w:rsid w:val="004053A9"/>
    <w:rsid w:val="00410701"/>
    <w:rsid w:val="0041723B"/>
    <w:rsid w:val="00420DE9"/>
    <w:rsid w:val="00432FBE"/>
    <w:rsid w:val="00433CD1"/>
    <w:rsid w:val="00445933"/>
    <w:rsid w:val="004476A1"/>
    <w:rsid w:val="004476B0"/>
    <w:rsid w:val="004600CF"/>
    <w:rsid w:val="00462826"/>
    <w:rsid w:val="00465B8B"/>
    <w:rsid w:val="004660F4"/>
    <w:rsid w:val="00474F74"/>
    <w:rsid w:val="00477316"/>
    <w:rsid w:val="00481409"/>
    <w:rsid w:val="00485DB4"/>
    <w:rsid w:val="00492818"/>
    <w:rsid w:val="004A4BFA"/>
    <w:rsid w:val="004B1CC2"/>
    <w:rsid w:val="004D433E"/>
    <w:rsid w:val="004E2F7F"/>
    <w:rsid w:val="004E4246"/>
    <w:rsid w:val="004E47F6"/>
    <w:rsid w:val="004E6381"/>
    <w:rsid w:val="004E6CFF"/>
    <w:rsid w:val="004F305A"/>
    <w:rsid w:val="004F7524"/>
    <w:rsid w:val="004F755F"/>
    <w:rsid w:val="00504FB9"/>
    <w:rsid w:val="005072C7"/>
    <w:rsid w:val="005114E7"/>
    <w:rsid w:val="00525A0A"/>
    <w:rsid w:val="005338E9"/>
    <w:rsid w:val="00536083"/>
    <w:rsid w:val="00542008"/>
    <w:rsid w:val="00542961"/>
    <w:rsid w:val="0054371A"/>
    <w:rsid w:val="005463C0"/>
    <w:rsid w:val="00554835"/>
    <w:rsid w:val="00566B0D"/>
    <w:rsid w:val="0057314A"/>
    <w:rsid w:val="005752BC"/>
    <w:rsid w:val="00582D34"/>
    <w:rsid w:val="00582E2D"/>
    <w:rsid w:val="005A1CE4"/>
    <w:rsid w:val="005A29F5"/>
    <w:rsid w:val="005A77FC"/>
    <w:rsid w:val="005A7D8A"/>
    <w:rsid w:val="005A7DA1"/>
    <w:rsid w:val="005C2BF4"/>
    <w:rsid w:val="005D27EA"/>
    <w:rsid w:val="005D49B2"/>
    <w:rsid w:val="005D5D10"/>
    <w:rsid w:val="005D6001"/>
    <w:rsid w:val="005E5E55"/>
    <w:rsid w:val="005F04C0"/>
    <w:rsid w:val="00604803"/>
    <w:rsid w:val="00605599"/>
    <w:rsid w:val="006141BB"/>
    <w:rsid w:val="00616068"/>
    <w:rsid w:val="006267FE"/>
    <w:rsid w:val="00626EE0"/>
    <w:rsid w:val="00627463"/>
    <w:rsid w:val="00627B1A"/>
    <w:rsid w:val="00630820"/>
    <w:rsid w:val="0063200B"/>
    <w:rsid w:val="00637D3D"/>
    <w:rsid w:val="00644DA1"/>
    <w:rsid w:val="00647444"/>
    <w:rsid w:val="00657245"/>
    <w:rsid w:val="00660063"/>
    <w:rsid w:val="006626C0"/>
    <w:rsid w:val="006734FD"/>
    <w:rsid w:val="00681725"/>
    <w:rsid w:val="006819EE"/>
    <w:rsid w:val="00692F19"/>
    <w:rsid w:val="006953A2"/>
    <w:rsid w:val="00696A5A"/>
    <w:rsid w:val="006A15C2"/>
    <w:rsid w:val="006A3D6F"/>
    <w:rsid w:val="006B2B8C"/>
    <w:rsid w:val="006B4315"/>
    <w:rsid w:val="006D236F"/>
    <w:rsid w:val="006D2838"/>
    <w:rsid w:val="006E0605"/>
    <w:rsid w:val="006E401C"/>
    <w:rsid w:val="006E722C"/>
    <w:rsid w:val="006F0B06"/>
    <w:rsid w:val="006F0EAE"/>
    <w:rsid w:val="006F1CB6"/>
    <w:rsid w:val="006F2441"/>
    <w:rsid w:val="00703447"/>
    <w:rsid w:val="00711175"/>
    <w:rsid w:val="00711CC9"/>
    <w:rsid w:val="00712084"/>
    <w:rsid w:val="007148DA"/>
    <w:rsid w:val="007323C6"/>
    <w:rsid w:val="00736F63"/>
    <w:rsid w:val="007571DC"/>
    <w:rsid w:val="00762938"/>
    <w:rsid w:val="00774126"/>
    <w:rsid w:val="0077621B"/>
    <w:rsid w:val="00781236"/>
    <w:rsid w:val="0078498E"/>
    <w:rsid w:val="00785CB2"/>
    <w:rsid w:val="00793B29"/>
    <w:rsid w:val="007941C7"/>
    <w:rsid w:val="007963CE"/>
    <w:rsid w:val="007A4DE8"/>
    <w:rsid w:val="007A56C2"/>
    <w:rsid w:val="007A7186"/>
    <w:rsid w:val="007C1132"/>
    <w:rsid w:val="007C4A1B"/>
    <w:rsid w:val="007D00B3"/>
    <w:rsid w:val="007E58FC"/>
    <w:rsid w:val="007F7B0A"/>
    <w:rsid w:val="00804F23"/>
    <w:rsid w:val="00806B10"/>
    <w:rsid w:val="008150DC"/>
    <w:rsid w:val="008167AA"/>
    <w:rsid w:val="00824550"/>
    <w:rsid w:val="008258AB"/>
    <w:rsid w:val="0083551B"/>
    <w:rsid w:val="008406FF"/>
    <w:rsid w:val="0084136C"/>
    <w:rsid w:val="00855CA3"/>
    <w:rsid w:val="0086325C"/>
    <w:rsid w:val="008719CA"/>
    <w:rsid w:val="00873549"/>
    <w:rsid w:val="0088292B"/>
    <w:rsid w:val="00886378"/>
    <w:rsid w:val="00886E4A"/>
    <w:rsid w:val="008916B6"/>
    <w:rsid w:val="008973EB"/>
    <w:rsid w:val="008B1B8E"/>
    <w:rsid w:val="008D092B"/>
    <w:rsid w:val="008D5413"/>
    <w:rsid w:val="008D5A41"/>
    <w:rsid w:val="008D6A27"/>
    <w:rsid w:val="008D74F7"/>
    <w:rsid w:val="008D77D3"/>
    <w:rsid w:val="008E038B"/>
    <w:rsid w:val="008E10EB"/>
    <w:rsid w:val="008E5671"/>
    <w:rsid w:val="008F56B4"/>
    <w:rsid w:val="009100CC"/>
    <w:rsid w:val="00912D4C"/>
    <w:rsid w:val="00924DC2"/>
    <w:rsid w:val="0093056E"/>
    <w:rsid w:val="0093754D"/>
    <w:rsid w:val="00937B29"/>
    <w:rsid w:val="00950405"/>
    <w:rsid w:val="00950EA4"/>
    <w:rsid w:val="009521F8"/>
    <w:rsid w:val="00952F98"/>
    <w:rsid w:val="009543D4"/>
    <w:rsid w:val="00956C3B"/>
    <w:rsid w:val="00964AD3"/>
    <w:rsid w:val="00971892"/>
    <w:rsid w:val="0097323F"/>
    <w:rsid w:val="0097409D"/>
    <w:rsid w:val="009757B2"/>
    <w:rsid w:val="009763C8"/>
    <w:rsid w:val="00982EDE"/>
    <w:rsid w:val="009858B8"/>
    <w:rsid w:val="009922F2"/>
    <w:rsid w:val="00992828"/>
    <w:rsid w:val="00992A14"/>
    <w:rsid w:val="009B24B9"/>
    <w:rsid w:val="009B3E33"/>
    <w:rsid w:val="009C2119"/>
    <w:rsid w:val="009C429D"/>
    <w:rsid w:val="009C7FD6"/>
    <w:rsid w:val="009D04EB"/>
    <w:rsid w:val="009D41D9"/>
    <w:rsid w:val="009D4F00"/>
    <w:rsid w:val="009D5B56"/>
    <w:rsid w:val="009E3475"/>
    <w:rsid w:val="009F2912"/>
    <w:rsid w:val="009F48B2"/>
    <w:rsid w:val="00A00679"/>
    <w:rsid w:val="00A045CE"/>
    <w:rsid w:val="00A11300"/>
    <w:rsid w:val="00A212E9"/>
    <w:rsid w:val="00A249B7"/>
    <w:rsid w:val="00A3121C"/>
    <w:rsid w:val="00A3392B"/>
    <w:rsid w:val="00A36F7A"/>
    <w:rsid w:val="00A65EF3"/>
    <w:rsid w:val="00A7066C"/>
    <w:rsid w:val="00A70EFD"/>
    <w:rsid w:val="00A741CD"/>
    <w:rsid w:val="00A8131A"/>
    <w:rsid w:val="00A82DDD"/>
    <w:rsid w:val="00AA2091"/>
    <w:rsid w:val="00AA2E0D"/>
    <w:rsid w:val="00AB2840"/>
    <w:rsid w:val="00AB2C3D"/>
    <w:rsid w:val="00AB5A37"/>
    <w:rsid w:val="00AD438A"/>
    <w:rsid w:val="00AE002F"/>
    <w:rsid w:val="00AE2B5A"/>
    <w:rsid w:val="00AE5D20"/>
    <w:rsid w:val="00AE6CBD"/>
    <w:rsid w:val="00AF3073"/>
    <w:rsid w:val="00AF5B98"/>
    <w:rsid w:val="00B0446D"/>
    <w:rsid w:val="00B061D3"/>
    <w:rsid w:val="00B063E6"/>
    <w:rsid w:val="00B15C87"/>
    <w:rsid w:val="00B16054"/>
    <w:rsid w:val="00B203B6"/>
    <w:rsid w:val="00B35070"/>
    <w:rsid w:val="00B37868"/>
    <w:rsid w:val="00B40974"/>
    <w:rsid w:val="00B430AF"/>
    <w:rsid w:val="00B5201C"/>
    <w:rsid w:val="00B5257D"/>
    <w:rsid w:val="00B53FC6"/>
    <w:rsid w:val="00B610B1"/>
    <w:rsid w:val="00B67AE9"/>
    <w:rsid w:val="00B74B79"/>
    <w:rsid w:val="00B769EE"/>
    <w:rsid w:val="00B83308"/>
    <w:rsid w:val="00B8342B"/>
    <w:rsid w:val="00B86516"/>
    <w:rsid w:val="00B93CE4"/>
    <w:rsid w:val="00BA2467"/>
    <w:rsid w:val="00BA31EA"/>
    <w:rsid w:val="00BB0136"/>
    <w:rsid w:val="00BB273E"/>
    <w:rsid w:val="00BC07D9"/>
    <w:rsid w:val="00BD638F"/>
    <w:rsid w:val="00BD735D"/>
    <w:rsid w:val="00BE03B5"/>
    <w:rsid w:val="00BE5026"/>
    <w:rsid w:val="00BF49F9"/>
    <w:rsid w:val="00BF7DC5"/>
    <w:rsid w:val="00C03729"/>
    <w:rsid w:val="00C04033"/>
    <w:rsid w:val="00C2130E"/>
    <w:rsid w:val="00C26DB7"/>
    <w:rsid w:val="00C30F46"/>
    <w:rsid w:val="00C444AC"/>
    <w:rsid w:val="00C454AB"/>
    <w:rsid w:val="00C57E43"/>
    <w:rsid w:val="00C6464E"/>
    <w:rsid w:val="00C72B59"/>
    <w:rsid w:val="00C75CA4"/>
    <w:rsid w:val="00C86F4F"/>
    <w:rsid w:val="00C904F1"/>
    <w:rsid w:val="00C91FFD"/>
    <w:rsid w:val="00C94C0C"/>
    <w:rsid w:val="00C9734F"/>
    <w:rsid w:val="00CA2F02"/>
    <w:rsid w:val="00CB5DB1"/>
    <w:rsid w:val="00CB7F7A"/>
    <w:rsid w:val="00CC1C1C"/>
    <w:rsid w:val="00CC2389"/>
    <w:rsid w:val="00CC75DB"/>
    <w:rsid w:val="00CD31D9"/>
    <w:rsid w:val="00CD49D1"/>
    <w:rsid w:val="00CD732D"/>
    <w:rsid w:val="00CF1F05"/>
    <w:rsid w:val="00CF3460"/>
    <w:rsid w:val="00CF5C12"/>
    <w:rsid w:val="00CF6F41"/>
    <w:rsid w:val="00D011BE"/>
    <w:rsid w:val="00D016ED"/>
    <w:rsid w:val="00D05F48"/>
    <w:rsid w:val="00D23CBB"/>
    <w:rsid w:val="00D23FD1"/>
    <w:rsid w:val="00D241A0"/>
    <w:rsid w:val="00D31FFC"/>
    <w:rsid w:val="00D33143"/>
    <w:rsid w:val="00D37D67"/>
    <w:rsid w:val="00D4111F"/>
    <w:rsid w:val="00D42BEB"/>
    <w:rsid w:val="00D468C9"/>
    <w:rsid w:val="00D52131"/>
    <w:rsid w:val="00D52FD2"/>
    <w:rsid w:val="00D54824"/>
    <w:rsid w:val="00D56207"/>
    <w:rsid w:val="00D57E1C"/>
    <w:rsid w:val="00D61B18"/>
    <w:rsid w:val="00D6278D"/>
    <w:rsid w:val="00D7441A"/>
    <w:rsid w:val="00D757F2"/>
    <w:rsid w:val="00D765AF"/>
    <w:rsid w:val="00D770B0"/>
    <w:rsid w:val="00D8240B"/>
    <w:rsid w:val="00D85C61"/>
    <w:rsid w:val="00D95183"/>
    <w:rsid w:val="00D95C96"/>
    <w:rsid w:val="00DA2FBA"/>
    <w:rsid w:val="00DB4E43"/>
    <w:rsid w:val="00DC66A2"/>
    <w:rsid w:val="00DD3D0A"/>
    <w:rsid w:val="00DD4208"/>
    <w:rsid w:val="00DF18F6"/>
    <w:rsid w:val="00DF2C6D"/>
    <w:rsid w:val="00DF3D23"/>
    <w:rsid w:val="00E01B82"/>
    <w:rsid w:val="00E036E1"/>
    <w:rsid w:val="00E054AA"/>
    <w:rsid w:val="00E13B3B"/>
    <w:rsid w:val="00E13C7F"/>
    <w:rsid w:val="00E23538"/>
    <w:rsid w:val="00E31BD0"/>
    <w:rsid w:val="00E321B6"/>
    <w:rsid w:val="00E45F8D"/>
    <w:rsid w:val="00E524B9"/>
    <w:rsid w:val="00E54CA4"/>
    <w:rsid w:val="00E5678B"/>
    <w:rsid w:val="00E71047"/>
    <w:rsid w:val="00E726F0"/>
    <w:rsid w:val="00E731E9"/>
    <w:rsid w:val="00E74B83"/>
    <w:rsid w:val="00E823F3"/>
    <w:rsid w:val="00E93350"/>
    <w:rsid w:val="00EA204C"/>
    <w:rsid w:val="00EA2B92"/>
    <w:rsid w:val="00EB67A5"/>
    <w:rsid w:val="00EC12CE"/>
    <w:rsid w:val="00ED157D"/>
    <w:rsid w:val="00ED1EB9"/>
    <w:rsid w:val="00ED598E"/>
    <w:rsid w:val="00ED7FEB"/>
    <w:rsid w:val="00EE25F3"/>
    <w:rsid w:val="00EF628E"/>
    <w:rsid w:val="00EF7547"/>
    <w:rsid w:val="00F1494A"/>
    <w:rsid w:val="00F234E0"/>
    <w:rsid w:val="00F268B6"/>
    <w:rsid w:val="00F37140"/>
    <w:rsid w:val="00F40303"/>
    <w:rsid w:val="00F41BEE"/>
    <w:rsid w:val="00F4559C"/>
    <w:rsid w:val="00F53852"/>
    <w:rsid w:val="00F62DC9"/>
    <w:rsid w:val="00F705B8"/>
    <w:rsid w:val="00F74740"/>
    <w:rsid w:val="00F971BD"/>
    <w:rsid w:val="00FA5860"/>
    <w:rsid w:val="00FC1738"/>
    <w:rsid w:val="00FC2796"/>
    <w:rsid w:val="00FE3CBD"/>
    <w:rsid w:val="00FF3BD6"/>
    <w:rsid w:val="1E06FBB6"/>
    <w:rsid w:val="21124ACF"/>
    <w:rsid w:val="2A0E3E75"/>
    <w:rsid w:val="623AEF3E"/>
    <w:rsid w:val="6E79B465"/>
    <w:rsid w:val="7725D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127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DCC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14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ryish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7282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4C83E78D274AD681210D3E8328B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8B8BC-A24E-4AAD-8969-9367D0F8664B}"/>
      </w:docPartPr>
      <w:docPartBody>
        <w:p w:rsidR="0056040E" w:rsidRDefault="0056040E">
          <w:pPr>
            <w:pStyle w:val="B04C83E78D274AD681210D3E8328B72F"/>
          </w:pPr>
          <w:r>
            <w:t>Experience</w:t>
          </w:r>
        </w:p>
      </w:docPartBody>
    </w:docPart>
    <w:docPart>
      <w:docPartPr>
        <w:name w:val="0362953670404FFF862F94774F3D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6DD3D-06A0-49DC-A14E-5D4CCDDE6EC2}"/>
      </w:docPartPr>
      <w:docPartBody>
        <w:p w:rsidR="0056040E" w:rsidRDefault="0056040E">
          <w:pPr>
            <w:pStyle w:val="0362953670404FFF862F94774F3D150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0E"/>
    <w:rsid w:val="00032325"/>
    <w:rsid w:val="00064045"/>
    <w:rsid w:val="000F1762"/>
    <w:rsid w:val="0010577F"/>
    <w:rsid w:val="0010627B"/>
    <w:rsid w:val="001722BC"/>
    <w:rsid w:val="001838B3"/>
    <w:rsid w:val="001C63EF"/>
    <w:rsid w:val="00221FEA"/>
    <w:rsid w:val="002D3807"/>
    <w:rsid w:val="00314CB2"/>
    <w:rsid w:val="003F58EA"/>
    <w:rsid w:val="0040255C"/>
    <w:rsid w:val="00410701"/>
    <w:rsid w:val="00474F74"/>
    <w:rsid w:val="004B1358"/>
    <w:rsid w:val="00536DC5"/>
    <w:rsid w:val="0056040E"/>
    <w:rsid w:val="00566B0D"/>
    <w:rsid w:val="005A7AE3"/>
    <w:rsid w:val="006237B4"/>
    <w:rsid w:val="00660063"/>
    <w:rsid w:val="0066421E"/>
    <w:rsid w:val="006704BC"/>
    <w:rsid w:val="006F1CB6"/>
    <w:rsid w:val="00711CC9"/>
    <w:rsid w:val="007276C7"/>
    <w:rsid w:val="008D74F7"/>
    <w:rsid w:val="00964AD3"/>
    <w:rsid w:val="00992828"/>
    <w:rsid w:val="009B3E33"/>
    <w:rsid w:val="009B4039"/>
    <w:rsid w:val="00A31314"/>
    <w:rsid w:val="00A716C3"/>
    <w:rsid w:val="00B74B79"/>
    <w:rsid w:val="00CF1F05"/>
    <w:rsid w:val="00D23FD1"/>
    <w:rsid w:val="00D54824"/>
    <w:rsid w:val="00EA5443"/>
    <w:rsid w:val="00EB3187"/>
    <w:rsid w:val="00ED1D0E"/>
    <w:rsid w:val="00F1494A"/>
    <w:rsid w:val="00F23D5F"/>
    <w:rsid w:val="00F46D38"/>
    <w:rsid w:val="00FC2796"/>
    <w:rsid w:val="00FE7ADC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C83E78D274AD681210D3E8328B72F">
    <w:name w:val="B04C83E78D274AD681210D3E8328B72F"/>
  </w:style>
  <w:style w:type="paragraph" w:customStyle="1" w:styleId="0362953670404FFF862F94774F3D150B">
    <w:name w:val="0362953670404FFF862F94774F3D1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127d91-0fec-4e38-aecc-b6a55f76ff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3602562546640AF13D21FDD50B2EF" ma:contentTypeVersion="15" ma:contentTypeDescription="Create a new document." ma:contentTypeScope="" ma:versionID="1b687f65a8fb55408985f8fb16a490f8">
  <xsd:schema xmlns:xsd="http://www.w3.org/2001/XMLSchema" xmlns:xs="http://www.w3.org/2001/XMLSchema" xmlns:p="http://schemas.microsoft.com/office/2006/metadata/properties" xmlns:ns3="cd127d91-0fec-4e38-aecc-b6a55f76ff4b" xmlns:ns4="ae8aeff1-5595-4c96-b713-5594e7d5c5d0" targetNamespace="http://schemas.microsoft.com/office/2006/metadata/properties" ma:root="true" ma:fieldsID="7d0c5a5195740d81de8e1ee82039a6c1" ns3:_="" ns4:_="">
    <xsd:import namespace="cd127d91-0fec-4e38-aecc-b6a55f76ff4b"/>
    <xsd:import namespace="ae8aeff1-5595-4c96-b713-5594e7d5c5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27d91-0fec-4e38-aecc-b6a55f76f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aeff1-5595-4c96-b713-5594e7d5c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cd127d91-0fec-4e38-aecc-b6a55f76ff4b"/>
  </ds:schemaRefs>
</ds:datastoreItem>
</file>

<file path=customXml/itemProps3.xml><?xml version="1.0" encoding="utf-8"?>
<ds:datastoreItem xmlns:ds="http://schemas.openxmlformats.org/officeDocument/2006/customXml" ds:itemID="{DC2C2559-816E-47C6-8C04-DB98C50F4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27d91-0fec-4e38-aecc-b6a55f76ff4b"/>
    <ds:schemaRef ds:uri="ae8aeff1-5595-4c96-b713-5594e7d5c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2025-01-16T03:32:00Z</dcterms:created>
  <dcterms:modified xsi:type="dcterms:W3CDTF">2025-09-17T16:38:00Z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0x010100AEB3602562546640AF13D21FDD50B2EF</vt:lpwstr>
  </property>
</Properties>
</file>